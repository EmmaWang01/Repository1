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5960741" w:displacedByCustomXml="next"/>
    <w:sdt>
      <w:sdtPr>
        <w:rPr>
          <w:rFonts w:asciiTheme="majorHAnsi" w:eastAsiaTheme="majorEastAsia" w:hAnsiTheme="majorHAnsi" w:cstheme="majorBidi"/>
          <w:caps/>
          <w:color w:val="548DD4" w:themeColor="text2" w:themeTint="99"/>
          <w:lang w:val="en-AU" w:eastAsia="zh-CN"/>
        </w:rPr>
        <w:id w:val="-31295362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080278">
            <w:trPr>
              <w:trHeight w:val="2880"/>
              <w:jc w:val="center"/>
            </w:trPr>
            <w:tc>
              <w:tcPr>
                <w:tcW w:w="5000" w:type="pct"/>
              </w:tcPr>
              <w:p w:rsidR="00080278" w:rsidRDefault="00080278" w:rsidP="00080278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8027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60"/>
                  <w:szCs w:val="60"/>
                </w:rPr>
                <w:alias w:val="Title"/>
                <w:id w:val="15524250"/>
                <w:placeholder>
                  <w:docPart w:val="B1B2E7B27D1048E486AE3E72EA9933A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80278" w:rsidRPr="00080278" w:rsidRDefault="00D863FE" w:rsidP="0008027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60"/>
                        <w:szCs w:val="60"/>
                        <w:lang w:val="en-AU"/>
                      </w:rPr>
                      <w:t xml:space="preserve">Money3 Data Warehouse Project </w:t>
                    </w:r>
                  </w:p>
                </w:tc>
              </w:sdtContent>
            </w:sdt>
          </w:tr>
          <w:tr w:rsidR="0008027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F68865F7F37F4AB1BBDF6CA84499699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80278" w:rsidRDefault="00F87E3F" w:rsidP="0008027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Management Plan Version 2</w:t>
                    </w:r>
                    <w:r w:rsidR="00080278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.0</w:t>
                    </w:r>
                  </w:p>
                </w:tc>
              </w:sdtContent>
            </w:sdt>
          </w:tr>
          <w:tr w:rsidR="000802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80278" w:rsidRDefault="00080278">
                <w:pPr>
                  <w:pStyle w:val="NoSpacing"/>
                  <w:jc w:val="center"/>
                </w:pPr>
              </w:p>
            </w:tc>
          </w:tr>
          <w:tr w:rsidR="0008027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CE37A214B436427FA05F43F16234BB2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80278" w:rsidRDefault="0008027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AU"/>
                      </w:rPr>
                      <w:t>Emma Wang</w:t>
                    </w:r>
                  </w:p>
                </w:tc>
              </w:sdtContent>
            </w:sdt>
          </w:tr>
          <w:tr w:rsidR="0008027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0F335F7C71B14CD7B4AFF21B7F7B7D38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7-2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80278" w:rsidRDefault="0099148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7/27/2017</w:t>
                    </w:r>
                  </w:p>
                </w:tc>
              </w:sdtContent>
            </w:sdt>
          </w:tr>
        </w:tbl>
        <w:p w:rsidR="00080278" w:rsidRDefault="00080278"/>
        <w:p w:rsidR="00080278" w:rsidRDefault="0008027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080278">
            <w:tc>
              <w:tcPr>
                <w:tcW w:w="5000" w:type="pct"/>
              </w:tcPr>
              <w:p w:rsidR="00080278" w:rsidRDefault="00080278">
                <w:pPr>
                  <w:pStyle w:val="NoSpacing"/>
                </w:pPr>
              </w:p>
            </w:tc>
          </w:tr>
        </w:tbl>
        <w:p w:rsidR="00080278" w:rsidRDefault="00080278"/>
        <w:p w:rsidR="00080278" w:rsidRDefault="00080278">
          <w:pPr>
            <w:rPr>
              <w:rFonts w:ascii="Calibri" w:hAnsi="Calibri"/>
              <w:b/>
              <w:caps/>
              <w:color w:val="auto"/>
            </w:rPr>
          </w:pPr>
          <w:r>
            <w:br w:type="page"/>
          </w:r>
        </w:p>
      </w:sdtContent>
    </w:sdt>
    <w:bookmarkEnd w:id="0"/>
    <w:p w:rsidR="00503AE7" w:rsidRPr="00475CB1" w:rsidRDefault="005E70B5" w:rsidP="001F6AE6">
      <w:pPr>
        <w:pStyle w:val="POHeading1"/>
        <w:rPr>
          <w:bCs/>
          <w:szCs w:val="44"/>
        </w:rPr>
      </w:pPr>
      <w:r>
        <w:lastRenderedPageBreak/>
        <w:t>PURPOSE Of project</w:t>
      </w:r>
    </w:p>
    <w:p w:rsidR="00F04D96" w:rsidRDefault="00F04D96" w:rsidP="00F04D96">
      <w:r>
        <w:t>To be as the single source of truth of data source for analysis reporting (non-production use).</w:t>
      </w:r>
    </w:p>
    <w:p w:rsidR="00F04D96" w:rsidRDefault="00F04D96" w:rsidP="00F04D96">
      <w:r>
        <w:t xml:space="preserve">To have </w:t>
      </w:r>
      <w:r w:rsidR="00B225AC">
        <w:t xml:space="preserve">built in consistency of data source, data quality and definitions of measures </w:t>
      </w:r>
      <w:r>
        <w:t>across business.</w:t>
      </w:r>
    </w:p>
    <w:p w:rsidR="00F04D96" w:rsidRDefault="00F04D96" w:rsidP="00990DBF">
      <w:r>
        <w:t>High response time.</w:t>
      </w:r>
    </w:p>
    <w:p w:rsidR="00AD667E" w:rsidRPr="00B60AAA" w:rsidRDefault="00BA62FF" w:rsidP="001F6AE6">
      <w:pPr>
        <w:pStyle w:val="POHeading1"/>
      </w:pPr>
      <w:r>
        <w:t>Background</w:t>
      </w:r>
    </w:p>
    <w:p w:rsidR="00BA62FF" w:rsidRDefault="00BA62FF" w:rsidP="00990DBF">
      <w:r w:rsidRPr="00BA62FF">
        <w:t xml:space="preserve">Money3 have purchased </w:t>
      </w:r>
      <w:proofErr w:type="spellStart"/>
      <w:r w:rsidRPr="00BA62FF">
        <w:t>Dimodelo</w:t>
      </w:r>
      <w:proofErr w:type="spellEnd"/>
      <w:r w:rsidRPr="00BA62FF">
        <w:t xml:space="preserve"> Architect, </w:t>
      </w:r>
      <w:proofErr w:type="spellStart"/>
      <w:r w:rsidRPr="00BA62FF">
        <w:t>Dimodelo</w:t>
      </w:r>
      <w:proofErr w:type="spellEnd"/>
      <w:r w:rsidRPr="00BA62FF">
        <w:t xml:space="preserve"> Solutions’ Data Warehouse Automation tool.</w:t>
      </w:r>
    </w:p>
    <w:p w:rsidR="00503AE7" w:rsidRPr="00990DBF" w:rsidRDefault="00B225AC" w:rsidP="00990DBF">
      <w:r>
        <w:t xml:space="preserve">Previous BI Developer, Dylan Harvey, engaged with </w:t>
      </w:r>
      <w:proofErr w:type="spellStart"/>
      <w:r>
        <w:t>Dimodelo</w:t>
      </w:r>
      <w:proofErr w:type="spellEnd"/>
      <w:r>
        <w:t xml:space="preserve"> for first version of data warehouse development. An interim</w:t>
      </w:r>
      <w:r w:rsidR="00247635">
        <w:t xml:space="preserve"> data warehouse</w:t>
      </w:r>
      <w:r>
        <w:t xml:space="preserve"> has been developed and in use for current power BI site and a few </w:t>
      </w:r>
      <w:r w:rsidR="0042789E">
        <w:t xml:space="preserve">other </w:t>
      </w:r>
      <w:r>
        <w:t>reports</w:t>
      </w:r>
      <w:r w:rsidR="00E06A5B">
        <w:t>.</w:t>
      </w:r>
    </w:p>
    <w:p w:rsidR="006F3193" w:rsidRDefault="006F3193" w:rsidP="001F6AE6">
      <w:pPr>
        <w:pStyle w:val="POHeading1"/>
      </w:pPr>
      <w:r>
        <w:t>Cost breakdown</w:t>
      </w:r>
    </w:p>
    <w:p w:rsidR="006F3193" w:rsidRPr="00990DBF" w:rsidRDefault="00E06A5B" w:rsidP="00E06A5B">
      <w:r>
        <w:t>&lt;</w:t>
      </w:r>
      <w:r w:rsidR="00210CF7">
        <w:t>Please p</w:t>
      </w:r>
      <w:r w:rsidR="0017798E" w:rsidRPr="00990DBF">
        <w:t>rovide a high level breakdown of the costs associated with the project.</w:t>
      </w:r>
      <w:r>
        <w:t>&gt;</w:t>
      </w:r>
      <w:r w:rsidR="0017798E" w:rsidRPr="00990DBF">
        <w:t xml:space="preserve">  </w:t>
      </w:r>
    </w:p>
    <w:p w:rsidR="0017798E" w:rsidRDefault="0017798E" w:rsidP="001F6AE6">
      <w:pPr>
        <w:pStyle w:val="POHeading1"/>
      </w:pPr>
      <w:bookmarkStart w:id="1" w:name="_Toc325960742"/>
      <w:r>
        <w:t>Scope</w:t>
      </w:r>
      <w:bookmarkEnd w:id="1"/>
    </w:p>
    <w:p w:rsidR="00296602" w:rsidRDefault="00296602" w:rsidP="00990DBF">
      <w:r w:rsidRPr="00296602">
        <w:t>The Scope of the Data Wareh</w:t>
      </w:r>
      <w:r w:rsidR="00E2705A">
        <w:t xml:space="preserve">ouse project is outlined in </w:t>
      </w:r>
      <w:r>
        <w:t xml:space="preserve">‘Money3 Data Warehouse Matrix’ </w:t>
      </w:r>
      <w:r w:rsidR="00AE37EB">
        <w:t xml:space="preserve">document </w:t>
      </w:r>
      <w:r w:rsidR="00C0611C">
        <w:t xml:space="preserve">located </w:t>
      </w:r>
      <w:r w:rsidR="00AE37EB">
        <w:t>on shared drive.</w:t>
      </w:r>
    </w:p>
    <w:p w:rsidR="00296602" w:rsidRDefault="006F2CB0" w:rsidP="00296602">
      <w:pPr>
        <w:pStyle w:val="POHeading1"/>
      </w:pPr>
      <w:r>
        <w:t xml:space="preserve">architiect </w:t>
      </w:r>
      <w:r w:rsidR="00296602">
        <w:t>Data Models</w:t>
      </w:r>
    </w:p>
    <w:p w:rsidR="00296602" w:rsidRDefault="00296602" w:rsidP="00990DBF"/>
    <w:p w:rsidR="00D465BD" w:rsidRDefault="00E15A2C" w:rsidP="00990DBF">
      <w:r>
        <w:rPr>
          <w:noProof/>
          <w:lang w:eastAsia="en-AU"/>
        </w:rPr>
        <w:drawing>
          <wp:inline distT="0" distB="0" distL="0" distR="0" wp14:anchorId="296DCD37" wp14:editId="5C1D5EDA">
            <wp:extent cx="5731510" cy="1981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62" w:rsidRDefault="00682962" w:rsidP="001F6AE6">
      <w:pPr>
        <w:pStyle w:val="POHeading1"/>
      </w:pPr>
      <w:bookmarkStart w:id="2" w:name="_Toc325960744"/>
      <w:r>
        <w:t>Project team</w:t>
      </w:r>
      <w:bookmarkEnd w:id="2"/>
    </w:p>
    <w:p w:rsidR="00682962" w:rsidRDefault="00715AA7" w:rsidP="00990DBF">
      <w:proofErr w:type="spellStart"/>
      <w:r w:rsidRPr="00BA62FF">
        <w:t>Dimodelo</w:t>
      </w:r>
      <w:proofErr w:type="spellEnd"/>
    </w:p>
    <w:p w:rsidR="00715AA7" w:rsidRDefault="00715AA7" w:rsidP="00990DBF">
      <w:r>
        <w:t>Rob</w:t>
      </w:r>
      <w:r w:rsidRPr="00715AA7">
        <w:t xml:space="preserve"> Camil</w:t>
      </w:r>
      <w:r>
        <w:t>leri</w:t>
      </w:r>
    </w:p>
    <w:p w:rsidR="00715AA7" w:rsidRDefault="00715AA7" w:rsidP="00990DBF">
      <w:r w:rsidRPr="00715AA7">
        <w:t>Kam Kha</w:t>
      </w:r>
      <w:r>
        <w:t xml:space="preserve">ngura </w:t>
      </w:r>
    </w:p>
    <w:p w:rsidR="00715AA7" w:rsidRDefault="00715AA7" w:rsidP="00990DBF">
      <w:r>
        <w:t xml:space="preserve">Toni Le </w:t>
      </w:r>
    </w:p>
    <w:p w:rsidR="00715AA7" w:rsidRPr="00990DBF" w:rsidRDefault="00715AA7" w:rsidP="00990DBF">
      <w:r>
        <w:t>Emma Wang</w:t>
      </w:r>
    </w:p>
    <w:p w:rsidR="005452BC" w:rsidRPr="00990DBF" w:rsidRDefault="00682962" w:rsidP="00715AA7">
      <w:pPr>
        <w:pStyle w:val="POHeading1"/>
      </w:pPr>
      <w:bookmarkStart w:id="3" w:name="_Toc325960745"/>
      <w:r>
        <w:lastRenderedPageBreak/>
        <w:t>Project deliverables</w:t>
      </w:r>
      <w:bookmarkEnd w:id="3"/>
    </w:p>
    <w:tbl>
      <w:tblPr>
        <w:tblW w:w="4908" w:type="pct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205"/>
        <w:gridCol w:w="2898"/>
        <w:gridCol w:w="2410"/>
        <w:gridCol w:w="1559"/>
      </w:tblGrid>
      <w:tr w:rsidR="00990DBF" w:rsidRPr="003B5E9B" w:rsidTr="001A5903">
        <w:trPr>
          <w:cantSplit/>
          <w:tblHeader/>
        </w:trPr>
        <w:tc>
          <w:tcPr>
            <w:tcW w:w="1215" w:type="pct"/>
            <w:shd w:val="clear" w:color="auto" w:fill="D9D9D9"/>
          </w:tcPr>
          <w:p w:rsidR="005452BC" w:rsidRPr="003B5E9B" w:rsidRDefault="00424236" w:rsidP="00990DBF">
            <w:pPr>
              <w:pStyle w:val="POCoverTable2"/>
              <w:rPr>
                <w:rFonts w:asciiTheme="minorHAnsi" w:hAnsiTheme="minorHAnsi" w:cstheme="minorHAnsi"/>
                <w:color w:val="000000" w:themeColor="text1"/>
              </w:rPr>
            </w:pPr>
            <w:r w:rsidRPr="003B5E9B">
              <w:rPr>
                <w:rFonts w:asciiTheme="minorHAnsi" w:hAnsiTheme="minorHAnsi" w:cstheme="minorHAnsi"/>
                <w:color w:val="000000" w:themeColor="text1"/>
              </w:rPr>
              <w:t>Deliverable</w:t>
            </w:r>
          </w:p>
        </w:tc>
        <w:tc>
          <w:tcPr>
            <w:tcW w:w="1597" w:type="pct"/>
            <w:shd w:val="clear" w:color="auto" w:fill="D9D9D9"/>
          </w:tcPr>
          <w:p w:rsidR="005452BC" w:rsidRPr="003B5E9B" w:rsidRDefault="005452BC" w:rsidP="00990DBF">
            <w:pPr>
              <w:pStyle w:val="POCoverTable2"/>
              <w:rPr>
                <w:rFonts w:asciiTheme="minorHAnsi" w:hAnsiTheme="minorHAnsi" w:cstheme="minorHAnsi"/>
                <w:color w:val="000000" w:themeColor="text1"/>
              </w:rPr>
            </w:pPr>
            <w:r w:rsidRPr="003B5E9B">
              <w:rPr>
                <w:rFonts w:asciiTheme="minorHAnsi" w:hAnsiTheme="minorHAnsi" w:cstheme="minorHAnsi"/>
                <w:color w:val="000000" w:themeColor="text1"/>
              </w:rPr>
              <w:t>Method of Quality Checking</w:t>
            </w:r>
          </w:p>
        </w:tc>
        <w:tc>
          <w:tcPr>
            <w:tcW w:w="1328" w:type="pct"/>
            <w:shd w:val="clear" w:color="auto" w:fill="D9D9D9"/>
          </w:tcPr>
          <w:p w:rsidR="005452BC" w:rsidRPr="003B5E9B" w:rsidRDefault="005452BC" w:rsidP="00990DBF">
            <w:pPr>
              <w:pStyle w:val="POCoverTable2"/>
              <w:rPr>
                <w:rFonts w:asciiTheme="minorHAnsi" w:hAnsiTheme="minorHAnsi" w:cstheme="minorHAnsi"/>
                <w:color w:val="000000" w:themeColor="text1"/>
              </w:rPr>
            </w:pPr>
            <w:r w:rsidRPr="003B5E9B">
              <w:rPr>
                <w:rFonts w:asciiTheme="minorHAnsi" w:hAnsiTheme="minorHAnsi" w:cstheme="minorHAnsi"/>
                <w:color w:val="000000" w:themeColor="text1"/>
              </w:rPr>
              <w:t>Person Responsible</w:t>
            </w:r>
          </w:p>
        </w:tc>
        <w:tc>
          <w:tcPr>
            <w:tcW w:w="859" w:type="pct"/>
            <w:shd w:val="clear" w:color="auto" w:fill="D9D9D9"/>
          </w:tcPr>
          <w:p w:rsidR="005452BC" w:rsidRPr="003B5E9B" w:rsidRDefault="005452BC" w:rsidP="00990DBF">
            <w:pPr>
              <w:pStyle w:val="POCoverTable2"/>
              <w:rPr>
                <w:rFonts w:asciiTheme="minorHAnsi" w:hAnsiTheme="minorHAnsi" w:cstheme="minorHAnsi"/>
                <w:color w:val="000000" w:themeColor="text1"/>
              </w:rPr>
            </w:pPr>
            <w:r w:rsidRPr="003B5E9B">
              <w:rPr>
                <w:rFonts w:asciiTheme="minorHAnsi" w:hAnsiTheme="minorHAnsi" w:cstheme="minorHAnsi"/>
                <w:color w:val="000000" w:themeColor="text1"/>
              </w:rPr>
              <w:t>Planned Date</w:t>
            </w:r>
          </w:p>
        </w:tc>
      </w:tr>
      <w:tr w:rsidR="005452BC" w:rsidRPr="00DA50E8" w:rsidTr="001A5903">
        <w:trPr>
          <w:cantSplit/>
        </w:trPr>
        <w:tc>
          <w:tcPr>
            <w:tcW w:w="1215" w:type="pct"/>
          </w:tcPr>
          <w:p w:rsidR="005452BC" w:rsidRPr="000A58FE" w:rsidRDefault="00715AA7" w:rsidP="00990DBF">
            <w:pPr>
              <w:rPr>
                <w:b/>
              </w:rPr>
            </w:pPr>
            <w:r w:rsidRPr="000A58FE">
              <w:rPr>
                <w:b/>
              </w:rPr>
              <w:t>Transaction f</w:t>
            </w:r>
            <w:r w:rsidR="00AE2858" w:rsidRPr="000A58FE">
              <w:rPr>
                <w:b/>
              </w:rPr>
              <w:t>act</w:t>
            </w:r>
          </w:p>
        </w:tc>
        <w:tc>
          <w:tcPr>
            <w:tcW w:w="1597" w:type="pct"/>
          </w:tcPr>
          <w:p w:rsidR="005452BC" w:rsidRPr="00DA50E8" w:rsidRDefault="00715AA7" w:rsidP="00990DBF">
            <w:r>
              <w:t>Compare</w:t>
            </w:r>
            <w:r w:rsidR="00AE005A">
              <w:t xml:space="preserve"> total transactions between</w:t>
            </w:r>
            <w:r>
              <w:t xml:space="preserve"> DW database </w:t>
            </w:r>
            <w:r w:rsidR="00AE005A">
              <w:t>and</w:t>
            </w:r>
            <w:r>
              <w:t xml:space="preserve"> APL database</w:t>
            </w:r>
          </w:p>
        </w:tc>
        <w:tc>
          <w:tcPr>
            <w:tcW w:w="1328" w:type="pct"/>
          </w:tcPr>
          <w:p w:rsidR="005452BC" w:rsidRPr="00DA50E8" w:rsidRDefault="0064463D" w:rsidP="00990DBF">
            <w:proofErr w:type="spellStart"/>
            <w:r w:rsidRPr="00BA62FF">
              <w:t>Dimodelo</w:t>
            </w:r>
            <w:proofErr w:type="spellEnd"/>
            <w:r>
              <w:t>, Emma</w:t>
            </w:r>
          </w:p>
        </w:tc>
        <w:tc>
          <w:tcPr>
            <w:tcW w:w="859" w:type="pct"/>
          </w:tcPr>
          <w:p w:rsidR="005452BC" w:rsidRPr="00DA50E8" w:rsidRDefault="00715AA7" w:rsidP="00990DBF">
            <w:r>
              <w:t>Done</w:t>
            </w:r>
          </w:p>
        </w:tc>
      </w:tr>
      <w:tr w:rsidR="00715AA7" w:rsidRPr="00DA50E8" w:rsidTr="001A5903">
        <w:trPr>
          <w:cantSplit/>
        </w:trPr>
        <w:tc>
          <w:tcPr>
            <w:tcW w:w="1215" w:type="pct"/>
          </w:tcPr>
          <w:p w:rsidR="00715AA7" w:rsidRDefault="00715AA7" w:rsidP="00990DBF">
            <w:r>
              <w:t xml:space="preserve">Measures </w:t>
            </w:r>
            <w:r w:rsidR="00AE2858">
              <w:t xml:space="preserve">associated with </w:t>
            </w:r>
            <w:r w:rsidR="0099148C">
              <w:t>Transaction</w:t>
            </w:r>
            <w:r w:rsidR="00AE2858">
              <w:t xml:space="preserve"> fact</w:t>
            </w:r>
          </w:p>
        </w:tc>
        <w:tc>
          <w:tcPr>
            <w:tcW w:w="1597" w:type="pct"/>
          </w:tcPr>
          <w:p w:rsidR="00715AA7" w:rsidRPr="00DA50E8" w:rsidRDefault="00715AA7" w:rsidP="00990DBF">
            <w:r>
              <w:t>Application Level testing.</w:t>
            </w:r>
            <w:r w:rsidR="001A5903">
              <w:t xml:space="preserve"> Verify measures by testing in Excel and compare with APL</w:t>
            </w:r>
          </w:p>
        </w:tc>
        <w:tc>
          <w:tcPr>
            <w:tcW w:w="1328" w:type="pct"/>
          </w:tcPr>
          <w:p w:rsidR="00715AA7" w:rsidRPr="00DA50E8" w:rsidRDefault="0064463D" w:rsidP="00990DBF">
            <w:proofErr w:type="spellStart"/>
            <w:r w:rsidRPr="00BA62FF">
              <w:t>Dimodelo</w:t>
            </w:r>
            <w:proofErr w:type="spellEnd"/>
            <w:r>
              <w:t xml:space="preserve">, </w:t>
            </w:r>
            <w:r w:rsidR="00715AA7">
              <w:t>Toni</w:t>
            </w:r>
          </w:p>
        </w:tc>
        <w:tc>
          <w:tcPr>
            <w:tcW w:w="859" w:type="pct"/>
          </w:tcPr>
          <w:p w:rsidR="00715AA7" w:rsidRPr="00DA50E8" w:rsidRDefault="00715AA7" w:rsidP="00990DBF"/>
        </w:tc>
      </w:tr>
      <w:tr w:rsidR="00074981" w:rsidRPr="00DA50E8" w:rsidTr="001A5903">
        <w:trPr>
          <w:cantSplit/>
        </w:trPr>
        <w:tc>
          <w:tcPr>
            <w:tcW w:w="1215" w:type="pct"/>
          </w:tcPr>
          <w:p w:rsidR="00074981" w:rsidRDefault="00074981" w:rsidP="00990DBF">
            <w:r>
              <w:t>Reference fact</w:t>
            </w:r>
          </w:p>
        </w:tc>
        <w:tc>
          <w:tcPr>
            <w:tcW w:w="1597" w:type="pct"/>
          </w:tcPr>
          <w:p w:rsidR="00074981" w:rsidRDefault="00074981" w:rsidP="00990DBF">
            <w:r>
              <w:t>N/A</w:t>
            </w:r>
          </w:p>
        </w:tc>
        <w:tc>
          <w:tcPr>
            <w:tcW w:w="1328" w:type="pct"/>
          </w:tcPr>
          <w:p w:rsidR="00074981" w:rsidRDefault="00074981" w:rsidP="00990DBF">
            <w:proofErr w:type="spellStart"/>
            <w:r w:rsidRPr="00BA62FF">
              <w:t>Dimodelo</w:t>
            </w:r>
            <w:proofErr w:type="spellEnd"/>
          </w:p>
        </w:tc>
        <w:tc>
          <w:tcPr>
            <w:tcW w:w="859" w:type="pct"/>
          </w:tcPr>
          <w:p w:rsidR="00074981" w:rsidRPr="00DA50E8" w:rsidRDefault="00074981" w:rsidP="00990DBF">
            <w:r>
              <w:t>Done</w:t>
            </w:r>
          </w:p>
        </w:tc>
      </w:tr>
      <w:tr w:rsidR="00715AA7" w:rsidRPr="00DA50E8" w:rsidTr="001A5903">
        <w:trPr>
          <w:cantSplit/>
        </w:trPr>
        <w:tc>
          <w:tcPr>
            <w:tcW w:w="1215" w:type="pct"/>
          </w:tcPr>
          <w:p w:rsidR="00715AA7" w:rsidRPr="000A58FE" w:rsidRDefault="00715AA7" w:rsidP="00990DBF">
            <w:pPr>
              <w:rPr>
                <w:b/>
              </w:rPr>
            </w:pPr>
            <w:r w:rsidRPr="000A58FE">
              <w:rPr>
                <w:b/>
              </w:rPr>
              <w:t>Accumulating loan snapshot fact</w:t>
            </w:r>
            <w:r w:rsidR="00642F86">
              <w:rPr>
                <w:b/>
              </w:rPr>
              <w:t xml:space="preserve"> (</w:t>
            </w:r>
            <w:proofErr w:type="spellStart"/>
            <w:r w:rsidR="00642F86">
              <w:rPr>
                <w:b/>
              </w:rPr>
              <w:t>Loan_Snapshot</w:t>
            </w:r>
            <w:proofErr w:type="spellEnd"/>
            <w:r w:rsidR="00642F86">
              <w:rPr>
                <w:b/>
              </w:rPr>
              <w:t>)</w:t>
            </w:r>
            <w:r w:rsidRPr="000A58FE">
              <w:rPr>
                <w:b/>
              </w:rPr>
              <w:t xml:space="preserve"> table</w:t>
            </w:r>
          </w:p>
        </w:tc>
        <w:tc>
          <w:tcPr>
            <w:tcW w:w="1597" w:type="pct"/>
          </w:tcPr>
          <w:p w:rsidR="00715AA7" w:rsidRDefault="004508F1" w:rsidP="00990DBF">
            <w:r>
              <w:t>Confirm data profile for each field. Spot checking from database end</w:t>
            </w:r>
          </w:p>
        </w:tc>
        <w:tc>
          <w:tcPr>
            <w:tcW w:w="1328" w:type="pct"/>
          </w:tcPr>
          <w:p w:rsidR="00715AA7" w:rsidRDefault="00642F86" w:rsidP="00990DBF">
            <w:proofErr w:type="spellStart"/>
            <w:r>
              <w:t>Dimodelo</w:t>
            </w:r>
            <w:proofErr w:type="spellEnd"/>
            <w:r>
              <w:t>, Emma</w:t>
            </w:r>
          </w:p>
        </w:tc>
        <w:tc>
          <w:tcPr>
            <w:tcW w:w="859" w:type="pct"/>
          </w:tcPr>
          <w:p w:rsidR="00715AA7" w:rsidRPr="00DA50E8" w:rsidRDefault="00715AA7" w:rsidP="00990DBF"/>
        </w:tc>
      </w:tr>
      <w:tr w:rsidR="00AE2858" w:rsidRPr="00DA50E8" w:rsidTr="001A5903">
        <w:trPr>
          <w:cantSplit/>
        </w:trPr>
        <w:tc>
          <w:tcPr>
            <w:tcW w:w="1215" w:type="pct"/>
          </w:tcPr>
          <w:p w:rsidR="00AE2858" w:rsidRDefault="00AE2858" w:rsidP="00990DBF">
            <w:r>
              <w:t xml:space="preserve">Measures associated with </w:t>
            </w:r>
            <w:r w:rsidR="0099148C">
              <w:t>Accumulating Loan snapshot</w:t>
            </w:r>
            <w:r>
              <w:t xml:space="preserve"> fact</w:t>
            </w:r>
          </w:p>
        </w:tc>
        <w:tc>
          <w:tcPr>
            <w:tcW w:w="1597" w:type="pct"/>
          </w:tcPr>
          <w:p w:rsidR="00AE2858" w:rsidRDefault="004508F1" w:rsidP="00990DBF">
            <w:r>
              <w:t>Application level testing. Verify measures by testing in Excel and compare with APL</w:t>
            </w:r>
          </w:p>
        </w:tc>
        <w:tc>
          <w:tcPr>
            <w:tcW w:w="1328" w:type="pct"/>
          </w:tcPr>
          <w:p w:rsidR="00AE2858" w:rsidRDefault="00642F86" w:rsidP="00990DBF">
            <w:r>
              <w:t>Kam</w:t>
            </w:r>
            <w:r w:rsidR="00911174">
              <w:t>, Emma</w:t>
            </w:r>
          </w:p>
        </w:tc>
        <w:tc>
          <w:tcPr>
            <w:tcW w:w="859" w:type="pct"/>
          </w:tcPr>
          <w:p w:rsidR="00AE2858" w:rsidRPr="00DA50E8" w:rsidRDefault="00AE2858" w:rsidP="00990DBF"/>
        </w:tc>
      </w:tr>
      <w:tr w:rsidR="00AE2858" w:rsidRPr="00DA50E8" w:rsidTr="001A5903">
        <w:trPr>
          <w:cantSplit/>
        </w:trPr>
        <w:tc>
          <w:tcPr>
            <w:tcW w:w="1215" w:type="pct"/>
          </w:tcPr>
          <w:p w:rsidR="00AE2858" w:rsidRPr="000A58FE" w:rsidRDefault="00AE2858" w:rsidP="00990DBF">
            <w:pPr>
              <w:rPr>
                <w:b/>
              </w:rPr>
            </w:pPr>
            <w:r w:rsidRPr="000A58FE">
              <w:rPr>
                <w:b/>
              </w:rPr>
              <w:t>Periodic loan snapshot</w:t>
            </w:r>
            <w:r w:rsidR="00642F86">
              <w:rPr>
                <w:b/>
              </w:rPr>
              <w:t xml:space="preserve"> (</w:t>
            </w:r>
            <w:proofErr w:type="spellStart"/>
            <w:r w:rsidR="00642F86">
              <w:rPr>
                <w:b/>
              </w:rPr>
              <w:t>LoanBook</w:t>
            </w:r>
            <w:proofErr w:type="spellEnd"/>
            <w:r w:rsidR="00642F86">
              <w:rPr>
                <w:b/>
              </w:rPr>
              <w:t>)</w:t>
            </w:r>
            <w:r w:rsidRPr="000A58FE">
              <w:rPr>
                <w:b/>
              </w:rPr>
              <w:t xml:space="preserve"> fact</w:t>
            </w:r>
            <w:r w:rsidR="00911174">
              <w:rPr>
                <w:b/>
              </w:rPr>
              <w:t xml:space="preserve"> table</w:t>
            </w:r>
          </w:p>
        </w:tc>
        <w:tc>
          <w:tcPr>
            <w:tcW w:w="1597" w:type="pct"/>
          </w:tcPr>
          <w:p w:rsidR="00AE2858" w:rsidRDefault="00911174" w:rsidP="00990DBF">
            <w:r>
              <w:t>Confirm data profile for each field. Spot checking from database end</w:t>
            </w:r>
          </w:p>
        </w:tc>
        <w:tc>
          <w:tcPr>
            <w:tcW w:w="1328" w:type="pct"/>
          </w:tcPr>
          <w:p w:rsidR="00AE2858" w:rsidRDefault="00642F86" w:rsidP="00990DBF">
            <w:proofErr w:type="spellStart"/>
            <w:r>
              <w:t>Dimodelo</w:t>
            </w:r>
            <w:proofErr w:type="spellEnd"/>
            <w:r>
              <w:t>, Emma</w:t>
            </w:r>
          </w:p>
        </w:tc>
        <w:tc>
          <w:tcPr>
            <w:tcW w:w="859" w:type="pct"/>
          </w:tcPr>
          <w:p w:rsidR="00AE2858" w:rsidRPr="00DA50E8" w:rsidRDefault="00AE2858" w:rsidP="00990DBF"/>
        </w:tc>
      </w:tr>
      <w:tr w:rsidR="00AE2858" w:rsidRPr="00DA50E8" w:rsidTr="001A5903">
        <w:trPr>
          <w:cantSplit/>
        </w:trPr>
        <w:tc>
          <w:tcPr>
            <w:tcW w:w="1215" w:type="pct"/>
          </w:tcPr>
          <w:p w:rsidR="00AE2858" w:rsidRDefault="00AE2858" w:rsidP="00990DBF">
            <w:r>
              <w:t xml:space="preserve">Measures associated with </w:t>
            </w:r>
            <w:r w:rsidR="0099148C">
              <w:t>Periodic loan snapshot</w:t>
            </w:r>
            <w:r>
              <w:t xml:space="preserve"> fact</w:t>
            </w:r>
          </w:p>
        </w:tc>
        <w:tc>
          <w:tcPr>
            <w:tcW w:w="1597" w:type="pct"/>
          </w:tcPr>
          <w:p w:rsidR="00AE2858" w:rsidRDefault="00911174" w:rsidP="00990DBF">
            <w:r>
              <w:t>Application level testing. Verify measures by testing in Excel and compare with APL</w:t>
            </w:r>
          </w:p>
        </w:tc>
        <w:tc>
          <w:tcPr>
            <w:tcW w:w="1328" w:type="pct"/>
          </w:tcPr>
          <w:p w:rsidR="00AE2858" w:rsidRDefault="00642F86" w:rsidP="00990DBF">
            <w:r>
              <w:t>Kam</w:t>
            </w:r>
            <w:r w:rsidR="00911174">
              <w:t>, Emma</w:t>
            </w:r>
          </w:p>
        </w:tc>
        <w:tc>
          <w:tcPr>
            <w:tcW w:w="859" w:type="pct"/>
          </w:tcPr>
          <w:p w:rsidR="00AE2858" w:rsidRPr="00DA50E8" w:rsidRDefault="00AE2858" w:rsidP="00990DBF"/>
        </w:tc>
      </w:tr>
    </w:tbl>
    <w:p w:rsidR="002876A0" w:rsidRPr="002876A0" w:rsidRDefault="002876A0" w:rsidP="00990DBF"/>
    <w:p w:rsidR="00EF1133" w:rsidRDefault="00AE2858" w:rsidP="001F6AE6">
      <w:pPr>
        <w:pStyle w:val="POHeading1"/>
      </w:pPr>
      <w:r>
        <w:t>Change control</w:t>
      </w:r>
    </w:p>
    <w:p w:rsidR="00065D9E" w:rsidRDefault="005552C0" w:rsidP="00990DBF">
      <w:r>
        <w:t>Additions to scop will be recorded</w:t>
      </w:r>
      <w:r w:rsidR="004F2447">
        <w:t xml:space="preserve"> and all documents will be maintained at project shared drive</w:t>
      </w:r>
      <w:r>
        <w:t xml:space="preserve">. </w:t>
      </w:r>
    </w:p>
    <w:p w:rsidR="00E549D9" w:rsidRDefault="00C57C90" w:rsidP="00990DBF">
      <w:r>
        <w:t>E.g.</w:t>
      </w:r>
      <w:r w:rsidR="005552C0">
        <w:t xml:space="preserve"> </w:t>
      </w:r>
      <w:r w:rsidR="00E549D9">
        <w:tab/>
      </w:r>
      <w:r w:rsidR="005552C0">
        <w:t>A</w:t>
      </w:r>
      <w:r w:rsidR="00602A17">
        <w:t xml:space="preserve">dditional measures to fact or additional </w:t>
      </w:r>
      <w:r w:rsidR="005552C0">
        <w:t xml:space="preserve">attributes to dimensions. </w:t>
      </w:r>
    </w:p>
    <w:p w:rsidR="00D8181C" w:rsidRPr="00990DBF" w:rsidRDefault="00602A17" w:rsidP="00E549D9">
      <w:pPr>
        <w:ind w:firstLine="720"/>
      </w:pPr>
      <w:r>
        <w:t>Change of c</w:t>
      </w:r>
      <w:r w:rsidR="005552C0">
        <w:t xml:space="preserve">alculation or definition to </w:t>
      </w:r>
      <w:r>
        <w:t>a measure</w:t>
      </w:r>
      <w:r w:rsidR="005552C0">
        <w:t xml:space="preserve">. </w:t>
      </w:r>
    </w:p>
    <w:p w:rsidR="0034073F" w:rsidRDefault="0034073F" w:rsidP="001F6AE6">
      <w:pPr>
        <w:pStyle w:val="POHeading1"/>
      </w:pPr>
      <w:bookmarkStart w:id="4" w:name="_Toc325960749"/>
      <w:r>
        <w:t>Communication</w:t>
      </w:r>
      <w:bookmarkEnd w:id="4"/>
    </w:p>
    <w:p w:rsidR="0034073F" w:rsidRDefault="0061276D" w:rsidP="00990DBF">
      <w:r>
        <w:t xml:space="preserve">Weekly online meeting with </w:t>
      </w:r>
      <w:proofErr w:type="spellStart"/>
      <w:r w:rsidRPr="00BA62FF">
        <w:t>Dimodelo</w:t>
      </w:r>
      <w:proofErr w:type="spellEnd"/>
      <w:r w:rsidRPr="00BA62FF">
        <w:t xml:space="preserve"> </w:t>
      </w:r>
      <w:r w:rsidR="0034073F" w:rsidRPr="00990DBF">
        <w:t xml:space="preserve">to </w:t>
      </w:r>
      <w:r>
        <w:t>discuss project progress, requirements details and projected related issues.</w:t>
      </w:r>
    </w:p>
    <w:p w:rsidR="0061276D" w:rsidRDefault="0061276D" w:rsidP="00990DBF">
      <w:r>
        <w:t>Weekly internal meetings.</w:t>
      </w:r>
    </w:p>
    <w:p w:rsidR="0061276D" w:rsidRPr="00990DBF" w:rsidRDefault="00A45FE9" w:rsidP="00990DBF">
      <w:r>
        <w:t>Emails.</w:t>
      </w:r>
    </w:p>
    <w:p w:rsidR="00503AE7" w:rsidRPr="00475CB1" w:rsidRDefault="00CA2171" w:rsidP="001F6AE6">
      <w:pPr>
        <w:pStyle w:val="POHeading1"/>
        <w:rPr>
          <w:bCs/>
        </w:rPr>
      </w:pPr>
      <w:bookmarkStart w:id="5" w:name="_Toc325960750"/>
      <w:r>
        <w:t>Milestones</w:t>
      </w:r>
      <w:bookmarkEnd w:id="5"/>
    </w:p>
    <w:p w:rsidR="00503AE7" w:rsidRPr="00990DBF" w:rsidRDefault="00503AE7" w:rsidP="00990DBF"/>
    <w:tbl>
      <w:tblPr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4503"/>
        <w:gridCol w:w="2976"/>
        <w:gridCol w:w="1763"/>
      </w:tblGrid>
      <w:tr w:rsidR="00990DBF" w:rsidRPr="003B5E9B" w:rsidTr="00710D87">
        <w:trPr>
          <w:cantSplit/>
          <w:tblHeader/>
        </w:trPr>
        <w:tc>
          <w:tcPr>
            <w:tcW w:w="5000" w:type="pct"/>
            <w:gridSpan w:val="3"/>
            <w:shd w:val="clear" w:color="auto" w:fill="D9D9D9"/>
          </w:tcPr>
          <w:p w:rsidR="00710D87" w:rsidRPr="003B5E9B" w:rsidRDefault="005B730E" w:rsidP="00990DBF">
            <w:pPr>
              <w:pStyle w:val="POCoverTable2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Stage: </w:t>
            </w:r>
          </w:p>
        </w:tc>
      </w:tr>
      <w:tr w:rsidR="00990DBF" w:rsidRPr="00990DBF" w:rsidTr="00710D87">
        <w:trPr>
          <w:cantSplit/>
        </w:trPr>
        <w:tc>
          <w:tcPr>
            <w:tcW w:w="2436" w:type="pct"/>
            <w:shd w:val="clear" w:color="auto" w:fill="F2F2F2" w:themeFill="background1" w:themeFillShade="F2"/>
          </w:tcPr>
          <w:p w:rsidR="00E52064" w:rsidRPr="00990DBF" w:rsidRDefault="00710D87" w:rsidP="00990DBF">
            <w:pPr>
              <w:rPr>
                <w:color w:val="000000" w:themeColor="text1"/>
              </w:rPr>
            </w:pPr>
            <w:r w:rsidRPr="00990DBF">
              <w:rPr>
                <w:color w:val="000000" w:themeColor="text1"/>
              </w:rPr>
              <w:t>Milestone</w:t>
            </w:r>
          </w:p>
        </w:tc>
        <w:tc>
          <w:tcPr>
            <w:tcW w:w="1610" w:type="pct"/>
            <w:shd w:val="clear" w:color="auto" w:fill="F2F2F2" w:themeFill="background1" w:themeFillShade="F2"/>
          </w:tcPr>
          <w:p w:rsidR="00E52064" w:rsidRPr="00990DBF" w:rsidRDefault="00710D87" w:rsidP="00990DBF">
            <w:pPr>
              <w:rPr>
                <w:color w:val="000000" w:themeColor="text1"/>
              </w:rPr>
            </w:pPr>
            <w:r w:rsidRPr="00990DBF">
              <w:rPr>
                <w:color w:val="000000" w:themeColor="text1"/>
              </w:rPr>
              <w:t>Target Date</w:t>
            </w:r>
          </w:p>
        </w:tc>
        <w:tc>
          <w:tcPr>
            <w:tcW w:w="954" w:type="pct"/>
            <w:shd w:val="clear" w:color="auto" w:fill="F2F2F2" w:themeFill="background1" w:themeFillShade="F2"/>
          </w:tcPr>
          <w:p w:rsidR="00E52064" w:rsidRPr="00990DBF" w:rsidRDefault="00710D87" w:rsidP="00990DBF">
            <w:pPr>
              <w:rPr>
                <w:color w:val="000000" w:themeColor="text1"/>
              </w:rPr>
            </w:pPr>
            <w:r w:rsidRPr="00990DBF">
              <w:rPr>
                <w:color w:val="000000" w:themeColor="text1"/>
              </w:rPr>
              <w:t>Status</w:t>
            </w:r>
          </w:p>
        </w:tc>
      </w:tr>
      <w:tr w:rsidR="00E52064" w:rsidRPr="00DA50E8" w:rsidTr="00710D87">
        <w:trPr>
          <w:cantSplit/>
        </w:trPr>
        <w:tc>
          <w:tcPr>
            <w:tcW w:w="2436" w:type="pct"/>
          </w:tcPr>
          <w:p w:rsidR="00E52064" w:rsidRPr="00DA50E8" w:rsidRDefault="005B730E" w:rsidP="00990DBF">
            <w:r>
              <w:t xml:space="preserve">Transaction fact and associated measures </w:t>
            </w:r>
          </w:p>
        </w:tc>
        <w:tc>
          <w:tcPr>
            <w:tcW w:w="1610" w:type="pct"/>
          </w:tcPr>
          <w:p w:rsidR="00E52064" w:rsidRPr="00DA50E8" w:rsidRDefault="00E52064" w:rsidP="00990DBF"/>
        </w:tc>
        <w:tc>
          <w:tcPr>
            <w:tcW w:w="954" w:type="pct"/>
          </w:tcPr>
          <w:p w:rsidR="00E52064" w:rsidRPr="00DA50E8" w:rsidRDefault="005B730E" w:rsidP="00990DBF">
            <w:r>
              <w:t>To test</w:t>
            </w:r>
          </w:p>
        </w:tc>
      </w:tr>
      <w:tr w:rsidR="00E52064" w:rsidRPr="00DA50E8" w:rsidTr="00710D87">
        <w:trPr>
          <w:cantSplit/>
        </w:trPr>
        <w:tc>
          <w:tcPr>
            <w:tcW w:w="2436" w:type="pct"/>
          </w:tcPr>
          <w:p w:rsidR="00E52064" w:rsidRPr="00DA50E8" w:rsidRDefault="005B730E" w:rsidP="00990DBF">
            <w:r>
              <w:t>Accumulating loan snapshot fact and associated measures</w:t>
            </w:r>
          </w:p>
        </w:tc>
        <w:tc>
          <w:tcPr>
            <w:tcW w:w="1610" w:type="pct"/>
          </w:tcPr>
          <w:p w:rsidR="00E52064" w:rsidRPr="00DA50E8" w:rsidRDefault="00E52064" w:rsidP="00990DBF"/>
        </w:tc>
        <w:tc>
          <w:tcPr>
            <w:tcW w:w="954" w:type="pct"/>
          </w:tcPr>
          <w:p w:rsidR="00E52064" w:rsidRPr="00DA50E8" w:rsidRDefault="00911174" w:rsidP="00990DBF">
            <w:r>
              <w:t>To test</w:t>
            </w:r>
          </w:p>
        </w:tc>
      </w:tr>
      <w:tr w:rsidR="005B730E" w:rsidRPr="00DA50E8" w:rsidTr="00710D87">
        <w:trPr>
          <w:cantSplit/>
        </w:trPr>
        <w:tc>
          <w:tcPr>
            <w:tcW w:w="2436" w:type="pct"/>
          </w:tcPr>
          <w:p w:rsidR="005B730E" w:rsidRDefault="005B730E" w:rsidP="00990DBF">
            <w:r>
              <w:t xml:space="preserve">Periodic loan snapshot fact and associated measures </w:t>
            </w:r>
          </w:p>
        </w:tc>
        <w:tc>
          <w:tcPr>
            <w:tcW w:w="1610" w:type="pct"/>
          </w:tcPr>
          <w:p w:rsidR="005B730E" w:rsidRPr="00DA50E8" w:rsidRDefault="005B730E" w:rsidP="00990DBF"/>
        </w:tc>
        <w:tc>
          <w:tcPr>
            <w:tcW w:w="954" w:type="pct"/>
          </w:tcPr>
          <w:p w:rsidR="005B730E" w:rsidRDefault="00911174" w:rsidP="00990DBF">
            <w:r>
              <w:t>To test</w:t>
            </w:r>
          </w:p>
        </w:tc>
      </w:tr>
    </w:tbl>
    <w:p w:rsidR="00E52064" w:rsidRDefault="00E52064" w:rsidP="00990DBF"/>
    <w:p w:rsidR="00E52064" w:rsidRDefault="00E52064" w:rsidP="00990DBF"/>
    <w:p w:rsidR="00503AE7" w:rsidRPr="00475CB1" w:rsidRDefault="00CA2171" w:rsidP="001F6AE6">
      <w:pPr>
        <w:pStyle w:val="POHeading1"/>
        <w:rPr>
          <w:bCs/>
        </w:rPr>
      </w:pPr>
      <w:bookmarkStart w:id="6" w:name="_Toc325960751"/>
      <w:r>
        <w:t>timeline</w:t>
      </w:r>
      <w:bookmarkEnd w:id="6"/>
    </w:p>
    <w:p w:rsidR="00733546" w:rsidRDefault="00733546" w:rsidP="00990DBF">
      <w:proofErr w:type="spellStart"/>
      <w:r w:rsidRPr="00BA62FF">
        <w:t>Dimodelo</w:t>
      </w:r>
      <w:proofErr w:type="spellEnd"/>
      <w:r>
        <w:t xml:space="preserve"> is doing project tracking for development through Visual Studio Team Services.</w:t>
      </w:r>
    </w:p>
    <w:p w:rsidR="00733546" w:rsidRDefault="00445ACB" w:rsidP="00990DBF">
      <w:pPr>
        <w:rPr>
          <w:color w:val="auto"/>
        </w:rPr>
      </w:pPr>
      <w:hyperlink r:id="rId10" w:history="1">
        <w:r w:rsidR="00733546" w:rsidRPr="004F3CA2">
          <w:rPr>
            <w:rStyle w:val="Hyperlink"/>
          </w:rPr>
          <w:t>https://dimodelo.visualstudio.com/Money3/_backlogs/TaskBoard/?_a=requirements</w:t>
        </w:r>
      </w:hyperlink>
    </w:p>
    <w:p w:rsidR="00733546" w:rsidRDefault="00733546" w:rsidP="00990DBF">
      <w:r>
        <w:t>P</w:t>
      </w:r>
      <w:r w:rsidRPr="00733546">
        <w:t xml:space="preserve">lease visit above site to see </w:t>
      </w:r>
      <w:r>
        <w:t>development</w:t>
      </w:r>
      <w:r w:rsidRPr="00733546">
        <w:t xml:space="preserve"> tasks and progress.</w:t>
      </w:r>
      <w:r w:rsidR="00D915CF">
        <w:t xml:space="preserve"> You need to get </w:t>
      </w:r>
      <w:r w:rsidR="00B80B57">
        <w:t xml:space="preserve">permission from </w:t>
      </w:r>
      <w:proofErr w:type="spellStart"/>
      <w:r w:rsidR="00B80B57">
        <w:t>Dimodelo</w:t>
      </w:r>
      <w:proofErr w:type="spellEnd"/>
      <w:r w:rsidR="00B80B57">
        <w:t xml:space="preserve"> to access the site.</w:t>
      </w:r>
      <w:r w:rsidR="00D915CF">
        <w:t xml:space="preserve">  </w:t>
      </w:r>
    </w:p>
    <w:p w:rsidR="00733546" w:rsidRDefault="00733546" w:rsidP="00990DBF">
      <w:r>
        <w:t>Below chart is for internal use</w:t>
      </w:r>
      <w:r w:rsidR="00D91427">
        <w:t>r</w:t>
      </w:r>
      <w:r w:rsidR="003347FD">
        <w:t xml:space="preserve"> only</w:t>
      </w:r>
      <w:r>
        <w:t xml:space="preserve"> to track tasks which are responsibilities of M</w:t>
      </w:r>
      <w:r w:rsidR="003347FD">
        <w:t>oney3, including</w:t>
      </w:r>
      <w:r>
        <w:t xml:space="preserve"> but not limited to</w:t>
      </w:r>
    </w:p>
    <w:p w:rsidR="00733546" w:rsidRDefault="00733546" w:rsidP="00733546">
      <w:pPr>
        <w:pStyle w:val="ListParagraph"/>
        <w:numPr>
          <w:ilvl w:val="0"/>
          <w:numId w:val="21"/>
        </w:numPr>
      </w:pPr>
      <w:r>
        <w:t>Provide definition of measures</w:t>
      </w:r>
    </w:p>
    <w:p w:rsidR="00733546" w:rsidRDefault="00733546" w:rsidP="00733546">
      <w:pPr>
        <w:pStyle w:val="ListParagraph"/>
        <w:numPr>
          <w:ilvl w:val="0"/>
          <w:numId w:val="21"/>
        </w:numPr>
      </w:pPr>
      <w:r>
        <w:t>Details of change requests</w:t>
      </w:r>
    </w:p>
    <w:p w:rsidR="003347FD" w:rsidRDefault="003347FD" w:rsidP="00733546">
      <w:pPr>
        <w:pStyle w:val="ListParagraph"/>
        <w:numPr>
          <w:ilvl w:val="0"/>
          <w:numId w:val="21"/>
        </w:numPr>
      </w:pPr>
      <w:r>
        <w:t>Testing</w:t>
      </w:r>
    </w:p>
    <w:p w:rsidR="003347FD" w:rsidRDefault="003347FD" w:rsidP="00733546">
      <w:pPr>
        <w:pStyle w:val="ListParagraph"/>
        <w:numPr>
          <w:ilvl w:val="0"/>
          <w:numId w:val="21"/>
        </w:numPr>
      </w:pPr>
      <w:r>
        <w:t>DBA work</w:t>
      </w:r>
    </w:p>
    <w:p w:rsidR="00733546" w:rsidRDefault="003347FD" w:rsidP="00733546">
      <w:pPr>
        <w:pStyle w:val="ListParagraph"/>
        <w:numPr>
          <w:ilvl w:val="0"/>
          <w:numId w:val="21"/>
        </w:numPr>
      </w:pPr>
      <w:r>
        <w:t xml:space="preserve">Servers and software for testing and production  </w:t>
      </w:r>
    </w:p>
    <w:p w:rsidR="005D7B62" w:rsidRDefault="005D7B62" w:rsidP="00990DBF">
      <w:pPr>
        <w:rPr>
          <w:color w:val="auto"/>
        </w:rPr>
      </w:pPr>
      <w:r w:rsidRPr="001F6AE6">
        <w:rPr>
          <w:color w:val="auto"/>
        </w:rPr>
        <w:t>See Appendix 1</w:t>
      </w:r>
    </w:p>
    <w:p w:rsidR="00E23D3C" w:rsidRDefault="00E23D3C" w:rsidP="00990DBF">
      <w:pPr>
        <w:sectPr w:rsidR="00E23D3C" w:rsidSect="0008027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440" w:bottom="1440" w:left="1440" w:header="708" w:footer="610" w:gutter="0"/>
          <w:pgNumType w:start="0"/>
          <w:cols w:space="708"/>
          <w:titlePg/>
          <w:docGrid w:linePitch="360"/>
        </w:sectPr>
      </w:pPr>
    </w:p>
    <w:p w:rsidR="005D7B62" w:rsidRDefault="005D7B62" w:rsidP="00A46423">
      <w:pPr>
        <w:pStyle w:val="POHeading1"/>
        <w:pBdr>
          <w:bottom w:val="none" w:sz="0" w:space="0" w:color="auto"/>
        </w:pBdr>
      </w:pPr>
      <w:r w:rsidRPr="005D7B62">
        <w:lastRenderedPageBreak/>
        <w:t>Appendix</w:t>
      </w:r>
      <w:r>
        <w:t xml:space="preserve"> 1: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6662"/>
      </w:tblGrid>
      <w:tr w:rsidR="00A46423" w:rsidRPr="00990DBF" w:rsidTr="00616F95">
        <w:tc>
          <w:tcPr>
            <w:tcW w:w="5495" w:type="dxa"/>
          </w:tcPr>
          <w:p w:rsidR="00A46423" w:rsidRPr="00990DBF" w:rsidRDefault="00A46423" w:rsidP="00990DBF">
            <w:pPr>
              <w:rPr>
                <w:color w:val="000000" w:themeColor="text1"/>
              </w:rPr>
            </w:pPr>
            <w:r w:rsidRPr="00990DBF">
              <w:rPr>
                <w:color w:val="000000" w:themeColor="text1"/>
              </w:rPr>
              <w:t xml:space="preserve">Project Name: </w:t>
            </w:r>
            <w:r>
              <w:rPr>
                <w:color w:val="000000" w:themeColor="text1"/>
              </w:rPr>
              <w:t xml:space="preserve"> Money3 Data Warehouse</w:t>
            </w:r>
          </w:p>
        </w:tc>
        <w:tc>
          <w:tcPr>
            <w:tcW w:w="6662" w:type="dxa"/>
          </w:tcPr>
          <w:p w:rsidR="00A46423" w:rsidRPr="00990DBF" w:rsidRDefault="00A46423" w:rsidP="00990DBF">
            <w:pPr>
              <w:rPr>
                <w:color w:val="000000" w:themeColor="text1"/>
              </w:rPr>
            </w:pPr>
            <w:r w:rsidRPr="00990DBF">
              <w:rPr>
                <w:color w:val="000000" w:themeColor="text1"/>
              </w:rPr>
              <w:t>Date Prepared:</w:t>
            </w:r>
            <w:r>
              <w:rPr>
                <w:color w:val="000000" w:themeColor="text1"/>
              </w:rPr>
              <w:t xml:space="preserve"> 20/04/17</w:t>
            </w:r>
            <w:r w:rsidR="00616F95">
              <w:rPr>
                <w:color w:val="000000" w:themeColor="text1"/>
              </w:rPr>
              <w:t>, Last Update: 27/07/2017</w:t>
            </w:r>
          </w:p>
        </w:tc>
      </w:tr>
    </w:tbl>
    <w:p w:rsidR="005D7B62" w:rsidRPr="00990DBF" w:rsidRDefault="005D7B62" w:rsidP="00990DBF">
      <w:pPr>
        <w:rPr>
          <w:color w:val="000000" w:themeColor="text1"/>
        </w:rPr>
      </w:pPr>
    </w:p>
    <w:tbl>
      <w:tblPr>
        <w:tblStyle w:val="TableGrid"/>
        <w:tblW w:w="14567" w:type="dxa"/>
        <w:tblLook w:val="04A0" w:firstRow="1" w:lastRow="0" w:firstColumn="1" w:lastColumn="0" w:noHBand="0" w:noVBand="1"/>
      </w:tblPr>
      <w:tblGrid>
        <w:gridCol w:w="2660"/>
        <w:gridCol w:w="1417"/>
        <w:gridCol w:w="1004"/>
        <w:gridCol w:w="981"/>
        <w:gridCol w:w="850"/>
        <w:gridCol w:w="993"/>
        <w:gridCol w:w="992"/>
        <w:gridCol w:w="992"/>
        <w:gridCol w:w="951"/>
        <w:gridCol w:w="763"/>
        <w:gridCol w:w="979"/>
        <w:gridCol w:w="993"/>
        <w:gridCol w:w="992"/>
      </w:tblGrid>
      <w:tr w:rsidR="00252AFB" w:rsidRPr="00AF52D6" w:rsidTr="00252AFB">
        <w:trPr>
          <w:trHeight w:val="263"/>
        </w:trPr>
        <w:tc>
          <w:tcPr>
            <w:tcW w:w="2660" w:type="dxa"/>
            <w:shd w:val="clear" w:color="auto" w:fill="F2F2F2" w:themeFill="background1" w:themeFillShade="F2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Phase, activity, task</w:t>
            </w:r>
          </w:p>
        </w:tc>
        <w:tc>
          <w:tcPr>
            <w:tcW w:w="1417" w:type="dxa"/>
            <w:vMerge w:val="restart"/>
            <w:shd w:val="clear" w:color="auto" w:fill="F2F2F2" w:themeFill="background1" w:themeFillShade="F2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Person Response.</w:t>
            </w:r>
          </w:p>
        </w:tc>
        <w:tc>
          <w:tcPr>
            <w:tcW w:w="1004" w:type="dxa"/>
            <w:vMerge w:val="restart"/>
            <w:shd w:val="clear" w:color="auto" w:fill="F2F2F2" w:themeFill="background1" w:themeFillShade="F2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Work effort</w:t>
            </w:r>
          </w:p>
        </w:tc>
        <w:tc>
          <w:tcPr>
            <w:tcW w:w="981" w:type="dxa"/>
            <w:shd w:val="clear" w:color="auto" w:fill="F2F2F2" w:themeFill="background1" w:themeFillShade="F2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Timeline</w:t>
            </w:r>
          </w:p>
        </w:tc>
        <w:tc>
          <w:tcPr>
            <w:tcW w:w="850" w:type="dxa"/>
            <w:shd w:val="clear" w:color="auto" w:fill="F2F2F2" w:themeFill="background1" w:themeFillShade="F2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shd w:val="clear" w:color="auto" w:fill="F2F2F2" w:themeFill="background1" w:themeFillShade="F2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shd w:val="clear" w:color="auto" w:fill="F2F2F2" w:themeFill="background1" w:themeFillShade="F2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shd w:val="clear" w:color="auto" w:fill="F2F2F2" w:themeFill="background1" w:themeFillShade="F2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51" w:type="dxa"/>
            <w:shd w:val="clear" w:color="auto" w:fill="F2F2F2" w:themeFill="background1" w:themeFillShade="F2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763" w:type="dxa"/>
            <w:shd w:val="clear" w:color="auto" w:fill="F2F2F2" w:themeFill="background1" w:themeFillShade="F2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79" w:type="dxa"/>
            <w:shd w:val="clear" w:color="auto" w:fill="F2F2F2" w:themeFill="background1" w:themeFillShade="F2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shd w:val="clear" w:color="auto" w:fill="F2F2F2" w:themeFill="background1" w:themeFillShade="F2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shd w:val="clear" w:color="auto" w:fill="F2F2F2" w:themeFill="background1" w:themeFillShade="F2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</w:tr>
      <w:tr w:rsidR="00252AFB" w:rsidRPr="00AF52D6" w:rsidTr="00252AFB">
        <w:trPr>
          <w:trHeight w:val="293"/>
        </w:trPr>
        <w:tc>
          <w:tcPr>
            <w:tcW w:w="2660" w:type="dxa"/>
            <w:shd w:val="clear" w:color="auto" w:fill="F2F2F2" w:themeFill="background1" w:themeFillShade="F2"/>
            <w:hideMark/>
          </w:tcPr>
          <w:p w:rsidR="00AF52D6" w:rsidRPr="005A4C36" w:rsidRDefault="003829A8">
            <w:pPr>
              <w:rPr>
                <w:b/>
                <w:sz w:val="16"/>
                <w:szCs w:val="16"/>
              </w:rPr>
            </w:pPr>
            <w:r w:rsidRPr="005A4C36">
              <w:rPr>
                <w:b/>
                <w:sz w:val="16"/>
                <w:szCs w:val="16"/>
              </w:rPr>
              <w:t>Transaction Fact and Measures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  <w:vMerge/>
            <w:shd w:val="clear" w:color="auto" w:fill="F2F2F2" w:themeFill="background1" w:themeFillShade="F2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</w:p>
        </w:tc>
        <w:tc>
          <w:tcPr>
            <w:tcW w:w="981" w:type="dxa"/>
            <w:shd w:val="clear" w:color="auto" w:fill="F2F2F2" w:themeFill="background1" w:themeFillShade="F2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24-28/April</w:t>
            </w:r>
          </w:p>
        </w:tc>
        <w:tc>
          <w:tcPr>
            <w:tcW w:w="850" w:type="dxa"/>
            <w:shd w:val="clear" w:color="auto" w:fill="F2F2F2" w:themeFill="background1" w:themeFillShade="F2"/>
            <w:hideMark/>
          </w:tcPr>
          <w:p w:rsidR="00AF52D6" w:rsidRPr="00AF52D6" w:rsidRDefault="00616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993" w:type="dxa"/>
            <w:shd w:val="clear" w:color="auto" w:fill="F2F2F2" w:themeFill="background1" w:themeFillShade="F2"/>
            <w:hideMark/>
          </w:tcPr>
          <w:p w:rsidR="00AF52D6" w:rsidRPr="00AF52D6" w:rsidRDefault="00616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27/07/17</w:t>
            </w:r>
          </w:p>
        </w:tc>
        <w:tc>
          <w:tcPr>
            <w:tcW w:w="992" w:type="dxa"/>
            <w:shd w:val="clear" w:color="auto" w:fill="F2F2F2" w:themeFill="background1" w:themeFillShade="F2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</w:p>
        </w:tc>
        <w:tc>
          <w:tcPr>
            <w:tcW w:w="951" w:type="dxa"/>
            <w:shd w:val="clear" w:color="auto" w:fill="F2F2F2" w:themeFill="background1" w:themeFillShade="F2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shd w:val="clear" w:color="auto" w:fill="F2F2F2" w:themeFill="background1" w:themeFillShade="F2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2F2F2" w:themeFill="background1" w:themeFillShade="F2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</w:p>
        </w:tc>
      </w:tr>
      <w:tr w:rsidR="00AF52D6" w:rsidRPr="00AF52D6" w:rsidTr="00252AFB">
        <w:trPr>
          <w:trHeight w:val="293"/>
        </w:trPr>
        <w:tc>
          <w:tcPr>
            <w:tcW w:w="2660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Server &amp; software support</w:t>
            </w:r>
          </w:p>
        </w:tc>
        <w:tc>
          <w:tcPr>
            <w:tcW w:w="1417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Ning</w:t>
            </w:r>
          </w:p>
        </w:tc>
        <w:tc>
          <w:tcPr>
            <w:tcW w:w="1004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81" w:type="dxa"/>
            <w:shd w:val="clear" w:color="auto" w:fill="92D050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C</w:t>
            </w:r>
            <w:r w:rsidR="001F66EA">
              <w:rPr>
                <w:sz w:val="16"/>
                <w:szCs w:val="16"/>
              </w:rPr>
              <w:t>B</w:t>
            </w:r>
          </w:p>
        </w:tc>
        <w:tc>
          <w:tcPr>
            <w:tcW w:w="850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51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76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79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</w:tr>
      <w:tr w:rsidR="00AF52D6" w:rsidRPr="00AF52D6" w:rsidTr="00252AFB">
        <w:trPr>
          <w:trHeight w:val="293"/>
        </w:trPr>
        <w:tc>
          <w:tcPr>
            <w:tcW w:w="2660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Iteration 1 input</w:t>
            </w:r>
          </w:p>
        </w:tc>
        <w:tc>
          <w:tcPr>
            <w:tcW w:w="1417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Toni, Emma</w:t>
            </w:r>
          </w:p>
        </w:tc>
        <w:tc>
          <w:tcPr>
            <w:tcW w:w="1004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81" w:type="dxa"/>
            <w:shd w:val="clear" w:color="auto" w:fill="92D050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C</w:t>
            </w:r>
            <w:r w:rsidR="001F66EA">
              <w:rPr>
                <w:sz w:val="16"/>
                <w:szCs w:val="16"/>
              </w:rPr>
              <w:t>B</w:t>
            </w:r>
          </w:p>
        </w:tc>
        <w:tc>
          <w:tcPr>
            <w:tcW w:w="850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51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76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79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</w:tr>
      <w:tr w:rsidR="00AF52D6" w:rsidRPr="00AF52D6" w:rsidTr="00252AFB">
        <w:trPr>
          <w:trHeight w:val="293"/>
        </w:trPr>
        <w:tc>
          <w:tcPr>
            <w:tcW w:w="2660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NAF-Definition 210217</w:t>
            </w:r>
          </w:p>
        </w:tc>
        <w:tc>
          <w:tcPr>
            <w:tcW w:w="1417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Toni, Emma</w:t>
            </w:r>
          </w:p>
        </w:tc>
        <w:tc>
          <w:tcPr>
            <w:tcW w:w="1004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81" w:type="dxa"/>
            <w:shd w:val="clear" w:color="auto" w:fill="92D050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C</w:t>
            </w:r>
            <w:r w:rsidR="001F66EA">
              <w:rPr>
                <w:sz w:val="16"/>
                <w:szCs w:val="16"/>
              </w:rPr>
              <w:t>B</w:t>
            </w:r>
          </w:p>
        </w:tc>
        <w:tc>
          <w:tcPr>
            <w:tcW w:w="850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51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76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79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</w:tr>
      <w:tr w:rsidR="00AF52D6" w:rsidRPr="00AF52D6" w:rsidTr="00252AFB">
        <w:trPr>
          <w:trHeight w:val="293"/>
        </w:trPr>
        <w:tc>
          <w:tcPr>
            <w:tcW w:w="2660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Definition - Status entry</w:t>
            </w:r>
          </w:p>
        </w:tc>
        <w:tc>
          <w:tcPr>
            <w:tcW w:w="1417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Toni, Emma</w:t>
            </w:r>
          </w:p>
        </w:tc>
        <w:tc>
          <w:tcPr>
            <w:tcW w:w="1004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81" w:type="dxa"/>
            <w:shd w:val="clear" w:color="auto" w:fill="92D050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C</w:t>
            </w:r>
            <w:r w:rsidR="001F66EA">
              <w:rPr>
                <w:sz w:val="16"/>
                <w:szCs w:val="16"/>
              </w:rPr>
              <w:t>B</w:t>
            </w:r>
          </w:p>
        </w:tc>
        <w:tc>
          <w:tcPr>
            <w:tcW w:w="850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51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76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79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</w:tr>
      <w:tr w:rsidR="00AF52D6" w:rsidRPr="00AF52D6" w:rsidTr="00252AFB">
        <w:trPr>
          <w:trHeight w:val="317"/>
        </w:trPr>
        <w:tc>
          <w:tcPr>
            <w:tcW w:w="2660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Accumulate Snapshot Data definition</w:t>
            </w:r>
          </w:p>
        </w:tc>
        <w:tc>
          <w:tcPr>
            <w:tcW w:w="1417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Toni, Emma</w:t>
            </w:r>
          </w:p>
        </w:tc>
        <w:tc>
          <w:tcPr>
            <w:tcW w:w="1004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81" w:type="dxa"/>
            <w:shd w:val="clear" w:color="auto" w:fill="92D050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C</w:t>
            </w:r>
            <w:r w:rsidR="001F66EA">
              <w:rPr>
                <w:sz w:val="16"/>
                <w:szCs w:val="16"/>
              </w:rPr>
              <w:t>B</w:t>
            </w:r>
          </w:p>
        </w:tc>
        <w:tc>
          <w:tcPr>
            <w:tcW w:w="850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51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76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79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</w:tr>
      <w:tr w:rsidR="00AF52D6" w:rsidRPr="00AF52D6" w:rsidTr="00252AFB">
        <w:trPr>
          <w:trHeight w:val="293"/>
        </w:trPr>
        <w:tc>
          <w:tcPr>
            <w:tcW w:w="2660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Reversal Issue</w:t>
            </w:r>
          </w:p>
        </w:tc>
        <w:tc>
          <w:tcPr>
            <w:tcW w:w="1417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Ning, Emma</w:t>
            </w:r>
          </w:p>
        </w:tc>
        <w:tc>
          <w:tcPr>
            <w:tcW w:w="1004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81" w:type="dxa"/>
            <w:shd w:val="clear" w:color="auto" w:fill="92D050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C</w:t>
            </w:r>
            <w:r w:rsidR="001F66EA">
              <w:rPr>
                <w:sz w:val="16"/>
                <w:szCs w:val="16"/>
              </w:rPr>
              <w:t>B</w:t>
            </w:r>
          </w:p>
        </w:tc>
        <w:tc>
          <w:tcPr>
            <w:tcW w:w="850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51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76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79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</w:tr>
      <w:tr w:rsidR="00AF52D6" w:rsidRPr="00AF52D6" w:rsidTr="0079367C">
        <w:trPr>
          <w:trHeight w:val="293"/>
        </w:trPr>
        <w:tc>
          <w:tcPr>
            <w:tcW w:w="2660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 xml:space="preserve">Transactions fact </w:t>
            </w:r>
            <w:r w:rsidR="00616F95">
              <w:rPr>
                <w:sz w:val="16"/>
                <w:szCs w:val="16"/>
              </w:rPr>
              <w:t xml:space="preserve">table </w:t>
            </w:r>
            <w:r w:rsidRPr="00AF52D6">
              <w:rPr>
                <w:sz w:val="16"/>
                <w:szCs w:val="16"/>
              </w:rPr>
              <w:t>testing</w:t>
            </w:r>
          </w:p>
        </w:tc>
        <w:tc>
          <w:tcPr>
            <w:tcW w:w="1417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Emma</w:t>
            </w:r>
          </w:p>
        </w:tc>
        <w:tc>
          <w:tcPr>
            <w:tcW w:w="1004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81" w:type="dxa"/>
            <w:shd w:val="clear" w:color="auto" w:fill="92D050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C</w:t>
            </w:r>
            <w:r w:rsidR="001F66EA">
              <w:rPr>
                <w:sz w:val="16"/>
                <w:szCs w:val="16"/>
              </w:rPr>
              <w:t>B</w:t>
            </w:r>
          </w:p>
        </w:tc>
        <w:tc>
          <w:tcPr>
            <w:tcW w:w="850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shd w:val="clear" w:color="auto" w:fill="92D050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  <w:r w:rsidR="0079367C">
              <w:rPr>
                <w:sz w:val="16"/>
                <w:szCs w:val="16"/>
              </w:rPr>
              <w:t>C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51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76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79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</w:tr>
      <w:tr w:rsidR="00AF52D6" w:rsidRPr="00AF52D6" w:rsidTr="0079367C">
        <w:trPr>
          <w:trHeight w:val="373"/>
        </w:trPr>
        <w:tc>
          <w:tcPr>
            <w:tcW w:w="2660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 xml:space="preserve">Transactions fact measures testing </w:t>
            </w:r>
          </w:p>
        </w:tc>
        <w:tc>
          <w:tcPr>
            <w:tcW w:w="1417" w:type="dxa"/>
            <w:hideMark/>
          </w:tcPr>
          <w:p w:rsidR="00AF52D6" w:rsidRPr="00AF52D6" w:rsidRDefault="007936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Kam, Emma</w:t>
            </w:r>
          </w:p>
        </w:tc>
        <w:tc>
          <w:tcPr>
            <w:tcW w:w="1004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81" w:type="dxa"/>
            <w:shd w:val="clear" w:color="auto" w:fill="FFFF00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  <w:r w:rsidR="009F728E">
              <w:rPr>
                <w:sz w:val="16"/>
                <w:szCs w:val="16"/>
              </w:rPr>
              <w:t>WIP</w:t>
            </w:r>
          </w:p>
        </w:tc>
        <w:tc>
          <w:tcPr>
            <w:tcW w:w="850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shd w:val="clear" w:color="auto" w:fill="FFFF00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  <w:r w:rsidR="0079367C">
              <w:rPr>
                <w:sz w:val="16"/>
                <w:szCs w:val="16"/>
              </w:rPr>
              <w:t>WIP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51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76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79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</w:tr>
      <w:tr w:rsidR="00AF52D6" w:rsidRPr="00AF52D6" w:rsidTr="00616F95">
        <w:trPr>
          <w:trHeight w:val="390"/>
        </w:trPr>
        <w:tc>
          <w:tcPr>
            <w:tcW w:w="2660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Change Request by Craig</w:t>
            </w:r>
            <w:r w:rsidR="00462CF5">
              <w:rPr>
                <w:sz w:val="16"/>
                <w:szCs w:val="16"/>
              </w:rPr>
              <w:t xml:space="preserve"> (new measures)</w:t>
            </w:r>
          </w:p>
        </w:tc>
        <w:tc>
          <w:tcPr>
            <w:tcW w:w="1417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Kam, Toni, Emma</w:t>
            </w:r>
          </w:p>
        </w:tc>
        <w:tc>
          <w:tcPr>
            <w:tcW w:w="1004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81" w:type="dxa"/>
            <w:shd w:val="clear" w:color="auto" w:fill="FFFF00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  <w:r w:rsidR="009F728E">
              <w:rPr>
                <w:sz w:val="16"/>
                <w:szCs w:val="16"/>
              </w:rPr>
              <w:t>WIP</w:t>
            </w:r>
          </w:p>
        </w:tc>
        <w:tc>
          <w:tcPr>
            <w:tcW w:w="850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shd w:val="clear" w:color="auto" w:fill="D9D9D9" w:themeFill="background1" w:themeFillShade="D9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  <w:r w:rsidR="00616F95">
              <w:rPr>
                <w:sz w:val="16"/>
                <w:szCs w:val="16"/>
              </w:rPr>
              <w:t>On Hold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51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76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79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</w:tr>
      <w:tr w:rsidR="00B762D0" w:rsidRPr="00AF52D6" w:rsidTr="00BD388D">
        <w:trPr>
          <w:trHeight w:val="293"/>
        </w:trPr>
        <w:tc>
          <w:tcPr>
            <w:tcW w:w="2660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81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51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763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</w:tr>
      <w:tr w:rsidR="00B762D0" w:rsidRPr="00AF52D6" w:rsidTr="00BD388D">
        <w:trPr>
          <w:trHeight w:val="293"/>
        </w:trPr>
        <w:tc>
          <w:tcPr>
            <w:tcW w:w="2660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81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51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763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</w:tr>
      <w:tr w:rsidR="00B762D0" w:rsidRPr="00AF52D6" w:rsidTr="00BD388D">
        <w:trPr>
          <w:trHeight w:val="293"/>
        </w:trPr>
        <w:tc>
          <w:tcPr>
            <w:tcW w:w="2660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81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51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763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</w:tr>
      <w:tr w:rsidR="00B762D0" w:rsidRPr="00AF52D6" w:rsidTr="00BD388D">
        <w:trPr>
          <w:trHeight w:val="293"/>
        </w:trPr>
        <w:tc>
          <w:tcPr>
            <w:tcW w:w="2660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81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51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763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</w:tr>
      <w:tr w:rsidR="00B762D0" w:rsidRPr="00AF52D6" w:rsidTr="00BD388D">
        <w:trPr>
          <w:trHeight w:val="293"/>
        </w:trPr>
        <w:tc>
          <w:tcPr>
            <w:tcW w:w="2660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81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51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763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</w:tr>
      <w:tr w:rsidR="00B762D0" w:rsidRPr="00AF52D6" w:rsidTr="00BD388D">
        <w:trPr>
          <w:trHeight w:val="293"/>
        </w:trPr>
        <w:tc>
          <w:tcPr>
            <w:tcW w:w="2660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81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51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763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</w:tr>
      <w:tr w:rsidR="00B762D0" w:rsidRPr="00AF52D6" w:rsidTr="00BD388D">
        <w:trPr>
          <w:trHeight w:val="293"/>
        </w:trPr>
        <w:tc>
          <w:tcPr>
            <w:tcW w:w="2660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81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51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763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</w:tr>
      <w:tr w:rsidR="00B762D0" w:rsidRPr="00AF52D6" w:rsidTr="00BD388D">
        <w:trPr>
          <w:trHeight w:val="293"/>
        </w:trPr>
        <w:tc>
          <w:tcPr>
            <w:tcW w:w="2660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81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51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763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B762D0" w:rsidRPr="00AF52D6" w:rsidRDefault="00B762D0">
            <w:pPr>
              <w:rPr>
                <w:sz w:val="16"/>
                <w:szCs w:val="16"/>
              </w:rPr>
            </w:pPr>
          </w:p>
        </w:tc>
      </w:tr>
      <w:tr w:rsidR="00AF52D6" w:rsidRPr="00AF52D6" w:rsidTr="00BD388D">
        <w:trPr>
          <w:trHeight w:val="293"/>
        </w:trPr>
        <w:tc>
          <w:tcPr>
            <w:tcW w:w="2660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1417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1004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81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850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51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76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79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AF52D6" w:rsidRPr="00AF52D6" w:rsidRDefault="00AF52D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</w:tr>
    </w:tbl>
    <w:p w:rsidR="005D7B62" w:rsidRDefault="005D7B62" w:rsidP="00990DBF">
      <w:pPr>
        <w:rPr>
          <w:sz w:val="16"/>
          <w:szCs w:val="16"/>
        </w:rPr>
      </w:pPr>
    </w:p>
    <w:tbl>
      <w:tblPr>
        <w:tblStyle w:val="TableGrid"/>
        <w:tblW w:w="14567" w:type="dxa"/>
        <w:tblLook w:val="04A0" w:firstRow="1" w:lastRow="0" w:firstColumn="1" w:lastColumn="0" w:noHBand="0" w:noVBand="1"/>
      </w:tblPr>
      <w:tblGrid>
        <w:gridCol w:w="2660"/>
        <w:gridCol w:w="1417"/>
        <w:gridCol w:w="1004"/>
        <w:gridCol w:w="981"/>
        <w:gridCol w:w="850"/>
        <w:gridCol w:w="993"/>
        <w:gridCol w:w="992"/>
        <w:gridCol w:w="992"/>
        <w:gridCol w:w="951"/>
        <w:gridCol w:w="763"/>
        <w:gridCol w:w="979"/>
        <w:gridCol w:w="993"/>
        <w:gridCol w:w="992"/>
      </w:tblGrid>
      <w:tr w:rsidR="003829A8" w:rsidRPr="00AF52D6" w:rsidTr="003829A8">
        <w:trPr>
          <w:trHeight w:val="263"/>
        </w:trPr>
        <w:tc>
          <w:tcPr>
            <w:tcW w:w="2660" w:type="dxa"/>
            <w:shd w:val="clear" w:color="auto" w:fill="F2F2F2" w:themeFill="background1" w:themeFillShade="F2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Phase, activity, task</w:t>
            </w:r>
          </w:p>
        </w:tc>
        <w:tc>
          <w:tcPr>
            <w:tcW w:w="1417" w:type="dxa"/>
            <w:vMerge w:val="restart"/>
            <w:shd w:val="clear" w:color="auto" w:fill="F2F2F2" w:themeFill="background1" w:themeFillShade="F2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Person Response.</w:t>
            </w:r>
          </w:p>
        </w:tc>
        <w:tc>
          <w:tcPr>
            <w:tcW w:w="1004" w:type="dxa"/>
            <w:vMerge w:val="restart"/>
            <w:shd w:val="clear" w:color="auto" w:fill="F2F2F2" w:themeFill="background1" w:themeFillShade="F2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Work effort</w:t>
            </w:r>
          </w:p>
        </w:tc>
        <w:tc>
          <w:tcPr>
            <w:tcW w:w="981" w:type="dxa"/>
            <w:shd w:val="clear" w:color="auto" w:fill="F2F2F2" w:themeFill="background1" w:themeFillShade="F2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Timeline</w:t>
            </w:r>
          </w:p>
        </w:tc>
        <w:tc>
          <w:tcPr>
            <w:tcW w:w="850" w:type="dxa"/>
            <w:shd w:val="clear" w:color="auto" w:fill="F2F2F2" w:themeFill="background1" w:themeFillShade="F2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shd w:val="clear" w:color="auto" w:fill="F2F2F2" w:themeFill="background1" w:themeFillShade="F2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shd w:val="clear" w:color="auto" w:fill="F2F2F2" w:themeFill="background1" w:themeFillShade="F2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shd w:val="clear" w:color="auto" w:fill="F2F2F2" w:themeFill="background1" w:themeFillShade="F2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51" w:type="dxa"/>
            <w:shd w:val="clear" w:color="auto" w:fill="F2F2F2" w:themeFill="background1" w:themeFillShade="F2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763" w:type="dxa"/>
            <w:shd w:val="clear" w:color="auto" w:fill="F2F2F2" w:themeFill="background1" w:themeFillShade="F2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79" w:type="dxa"/>
            <w:shd w:val="clear" w:color="auto" w:fill="F2F2F2" w:themeFill="background1" w:themeFillShade="F2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shd w:val="clear" w:color="auto" w:fill="F2F2F2" w:themeFill="background1" w:themeFillShade="F2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shd w:val="clear" w:color="auto" w:fill="F2F2F2" w:themeFill="background1" w:themeFillShade="F2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</w:tr>
      <w:tr w:rsidR="003829A8" w:rsidRPr="00AF52D6" w:rsidTr="003829A8">
        <w:trPr>
          <w:trHeight w:val="293"/>
        </w:trPr>
        <w:tc>
          <w:tcPr>
            <w:tcW w:w="2660" w:type="dxa"/>
            <w:shd w:val="clear" w:color="auto" w:fill="F2F2F2" w:themeFill="background1" w:themeFillShade="F2"/>
            <w:hideMark/>
          </w:tcPr>
          <w:p w:rsidR="003829A8" w:rsidRPr="005A4C36" w:rsidRDefault="003829A8" w:rsidP="003829A8">
            <w:pPr>
              <w:rPr>
                <w:b/>
                <w:sz w:val="16"/>
                <w:szCs w:val="16"/>
              </w:rPr>
            </w:pPr>
            <w:r w:rsidRPr="005A4C36">
              <w:rPr>
                <w:b/>
                <w:sz w:val="16"/>
                <w:szCs w:val="16"/>
              </w:rPr>
              <w:t>Accumulate Snapshot fact</w:t>
            </w:r>
            <w:r w:rsidR="00911174">
              <w:rPr>
                <w:b/>
                <w:sz w:val="16"/>
                <w:szCs w:val="16"/>
              </w:rPr>
              <w:t xml:space="preserve"> (Loan </w:t>
            </w:r>
            <w:r w:rsidR="00911174">
              <w:rPr>
                <w:b/>
                <w:sz w:val="16"/>
                <w:szCs w:val="16"/>
              </w:rPr>
              <w:lastRenderedPageBreak/>
              <w:t>Snapshot)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  <w:vMerge/>
            <w:shd w:val="clear" w:color="auto" w:fill="F2F2F2" w:themeFill="background1" w:themeFillShade="F2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</w:p>
        </w:tc>
        <w:tc>
          <w:tcPr>
            <w:tcW w:w="981" w:type="dxa"/>
            <w:shd w:val="clear" w:color="auto" w:fill="F2F2F2" w:themeFill="background1" w:themeFillShade="F2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24-28/April</w:t>
            </w:r>
          </w:p>
        </w:tc>
        <w:tc>
          <w:tcPr>
            <w:tcW w:w="850" w:type="dxa"/>
            <w:shd w:val="clear" w:color="auto" w:fill="F2F2F2" w:themeFill="background1" w:themeFillShade="F2"/>
            <w:hideMark/>
          </w:tcPr>
          <w:p w:rsidR="003829A8" w:rsidRPr="00AF52D6" w:rsidRDefault="00616F95" w:rsidP="003829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993" w:type="dxa"/>
            <w:shd w:val="clear" w:color="auto" w:fill="F2F2F2" w:themeFill="background1" w:themeFillShade="F2"/>
            <w:hideMark/>
          </w:tcPr>
          <w:p w:rsidR="003829A8" w:rsidRDefault="00616F95" w:rsidP="003829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27/07/17</w:t>
            </w:r>
          </w:p>
          <w:p w:rsidR="00616F95" w:rsidRPr="00AF52D6" w:rsidRDefault="00616F95" w:rsidP="003829A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</w:p>
        </w:tc>
        <w:tc>
          <w:tcPr>
            <w:tcW w:w="951" w:type="dxa"/>
            <w:shd w:val="clear" w:color="auto" w:fill="F2F2F2" w:themeFill="background1" w:themeFillShade="F2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shd w:val="clear" w:color="auto" w:fill="F2F2F2" w:themeFill="background1" w:themeFillShade="F2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2F2F2" w:themeFill="background1" w:themeFillShade="F2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</w:p>
        </w:tc>
      </w:tr>
      <w:tr w:rsidR="003829A8" w:rsidRPr="00AF52D6" w:rsidTr="003829A8">
        <w:trPr>
          <w:trHeight w:val="317"/>
        </w:trPr>
        <w:tc>
          <w:tcPr>
            <w:tcW w:w="2660" w:type="dxa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Accumulate Snapshot Data definition</w:t>
            </w:r>
          </w:p>
        </w:tc>
        <w:tc>
          <w:tcPr>
            <w:tcW w:w="1417" w:type="dxa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Toni, Emma</w:t>
            </w:r>
          </w:p>
        </w:tc>
        <w:tc>
          <w:tcPr>
            <w:tcW w:w="1004" w:type="dxa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81" w:type="dxa"/>
            <w:shd w:val="clear" w:color="auto" w:fill="92D050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B</w:t>
            </w:r>
          </w:p>
        </w:tc>
        <w:tc>
          <w:tcPr>
            <w:tcW w:w="850" w:type="dxa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51" w:type="dxa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763" w:type="dxa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79" w:type="dxa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</w:tr>
      <w:tr w:rsidR="003829A8" w:rsidRPr="00AF52D6" w:rsidTr="0079367C">
        <w:trPr>
          <w:trHeight w:val="293"/>
        </w:trPr>
        <w:tc>
          <w:tcPr>
            <w:tcW w:w="2660" w:type="dxa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  <w:r w:rsidR="0079367C">
              <w:rPr>
                <w:sz w:val="16"/>
                <w:szCs w:val="16"/>
              </w:rPr>
              <w:t>Fact table testing</w:t>
            </w:r>
          </w:p>
        </w:tc>
        <w:tc>
          <w:tcPr>
            <w:tcW w:w="1417" w:type="dxa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  <w:r w:rsidR="0079367C">
              <w:rPr>
                <w:sz w:val="16"/>
                <w:szCs w:val="16"/>
              </w:rPr>
              <w:t>Emma</w:t>
            </w:r>
          </w:p>
        </w:tc>
        <w:tc>
          <w:tcPr>
            <w:tcW w:w="1004" w:type="dxa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81" w:type="dxa"/>
            <w:shd w:val="clear" w:color="auto" w:fill="FFFF00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  <w:r w:rsidR="0079367C">
              <w:rPr>
                <w:sz w:val="16"/>
                <w:szCs w:val="16"/>
              </w:rPr>
              <w:t>WIP</w:t>
            </w:r>
          </w:p>
        </w:tc>
        <w:tc>
          <w:tcPr>
            <w:tcW w:w="850" w:type="dxa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51" w:type="dxa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763" w:type="dxa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79" w:type="dxa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3829A8" w:rsidRPr="00AF52D6" w:rsidRDefault="003829A8" w:rsidP="003829A8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</w:tr>
      <w:tr w:rsidR="0079367C" w:rsidRPr="00AF52D6" w:rsidTr="0079367C">
        <w:trPr>
          <w:trHeight w:val="293"/>
        </w:trPr>
        <w:tc>
          <w:tcPr>
            <w:tcW w:w="2660" w:type="dxa"/>
          </w:tcPr>
          <w:p w:rsidR="0079367C" w:rsidRPr="00AF52D6" w:rsidRDefault="0079367C" w:rsidP="003829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Measures testing</w:t>
            </w:r>
          </w:p>
        </w:tc>
        <w:tc>
          <w:tcPr>
            <w:tcW w:w="1417" w:type="dxa"/>
          </w:tcPr>
          <w:p w:rsidR="0079367C" w:rsidRPr="00AF52D6" w:rsidRDefault="0079367C" w:rsidP="003829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Kam</w:t>
            </w:r>
          </w:p>
        </w:tc>
        <w:tc>
          <w:tcPr>
            <w:tcW w:w="1004" w:type="dxa"/>
          </w:tcPr>
          <w:p w:rsidR="0079367C" w:rsidRPr="00AF52D6" w:rsidRDefault="0079367C" w:rsidP="003829A8">
            <w:pPr>
              <w:rPr>
                <w:sz w:val="16"/>
                <w:szCs w:val="16"/>
              </w:rPr>
            </w:pPr>
          </w:p>
        </w:tc>
        <w:tc>
          <w:tcPr>
            <w:tcW w:w="981" w:type="dxa"/>
            <w:shd w:val="clear" w:color="auto" w:fill="FFFF00"/>
          </w:tcPr>
          <w:p w:rsidR="0079367C" w:rsidRPr="00AF52D6" w:rsidRDefault="0079367C" w:rsidP="003829A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WIP</w:t>
            </w:r>
          </w:p>
        </w:tc>
        <w:tc>
          <w:tcPr>
            <w:tcW w:w="850" w:type="dxa"/>
          </w:tcPr>
          <w:p w:rsidR="0079367C" w:rsidRPr="00AF52D6" w:rsidRDefault="0079367C" w:rsidP="003829A8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79367C" w:rsidRPr="00AF52D6" w:rsidRDefault="0079367C" w:rsidP="003829A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79367C" w:rsidRPr="00AF52D6" w:rsidRDefault="0079367C" w:rsidP="003829A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79367C" w:rsidRPr="00AF52D6" w:rsidRDefault="0079367C" w:rsidP="003829A8">
            <w:pPr>
              <w:rPr>
                <w:sz w:val="16"/>
                <w:szCs w:val="16"/>
              </w:rPr>
            </w:pPr>
          </w:p>
        </w:tc>
        <w:tc>
          <w:tcPr>
            <w:tcW w:w="951" w:type="dxa"/>
          </w:tcPr>
          <w:p w:rsidR="0079367C" w:rsidRPr="00AF52D6" w:rsidRDefault="0079367C" w:rsidP="003829A8">
            <w:pPr>
              <w:rPr>
                <w:sz w:val="16"/>
                <w:szCs w:val="16"/>
              </w:rPr>
            </w:pPr>
          </w:p>
        </w:tc>
        <w:tc>
          <w:tcPr>
            <w:tcW w:w="763" w:type="dxa"/>
          </w:tcPr>
          <w:p w:rsidR="0079367C" w:rsidRPr="00AF52D6" w:rsidRDefault="0079367C" w:rsidP="003829A8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</w:tcPr>
          <w:p w:rsidR="0079367C" w:rsidRPr="00AF52D6" w:rsidRDefault="0079367C" w:rsidP="003829A8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79367C" w:rsidRPr="00AF52D6" w:rsidRDefault="0079367C" w:rsidP="003829A8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79367C" w:rsidRPr="00AF52D6" w:rsidRDefault="0079367C" w:rsidP="003829A8">
            <w:pPr>
              <w:rPr>
                <w:sz w:val="16"/>
                <w:szCs w:val="16"/>
              </w:rPr>
            </w:pPr>
          </w:p>
        </w:tc>
      </w:tr>
    </w:tbl>
    <w:p w:rsidR="003829A8" w:rsidRDefault="003829A8" w:rsidP="00990DBF">
      <w:pPr>
        <w:rPr>
          <w:sz w:val="16"/>
          <w:szCs w:val="16"/>
        </w:rPr>
      </w:pPr>
    </w:p>
    <w:tbl>
      <w:tblPr>
        <w:tblStyle w:val="TableGrid"/>
        <w:tblW w:w="14567" w:type="dxa"/>
        <w:tblLook w:val="04A0" w:firstRow="1" w:lastRow="0" w:firstColumn="1" w:lastColumn="0" w:noHBand="0" w:noVBand="1"/>
      </w:tblPr>
      <w:tblGrid>
        <w:gridCol w:w="2660"/>
        <w:gridCol w:w="1417"/>
        <w:gridCol w:w="1004"/>
        <w:gridCol w:w="981"/>
        <w:gridCol w:w="850"/>
        <w:gridCol w:w="993"/>
        <w:gridCol w:w="992"/>
        <w:gridCol w:w="992"/>
        <w:gridCol w:w="951"/>
        <w:gridCol w:w="763"/>
        <w:gridCol w:w="979"/>
        <w:gridCol w:w="993"/>
        <w:gridCol w:w="992"/>
      </w:tblGrid>
      <w:tr w:rsidR="005A4C36" w:rsidRPr="00AF52D6" w:rsidTr="009E4166">
        <w:trPr>
          <w:trHeight w:val="263"/>
        </w:trPr>
        <w:tc>
          <w:tcPr>
            <w:tcW w:w="2660" w:type="dxa"/>
            <w:shd w:val="clear" w:color="auto" w:fill="F2F2F2" w:themeFill="background1" w:themeFillShade="F2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Phase, activity, task</w:t>
            </w:r>
          </w:p>
        </w:tc>
        <w:tc>
          <w:tcPr>
            <w:tcW w:w="1417" w:type="dxa"/>
            <w:vMerge w:val="restart"/>
            <w:shd w:val="clear" w:color="auto" w:fill="F2F2F2" w:themeFill="background1" w:themeFillShade="F2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Person Response.</w:t>
            </w:r>
          </w:p>
        </w:tc>
        <w:tc>
          <w:tcPr>
            <w:tcW w:w="1004" w:type="dxa"/>
            <w:vMerge w:val="restart"/>
            <w:shd w:val="clear" w:color="auto" w:fill="F2F2F2" w:themeFill="background1" w:themeFillShade="F2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Work effort</w:t>
            </w:r>
          </w:p>
        </w:tc>
        <w:tc>
          <w:tcPr>
            <w:tcW w:w="981" w:type="dxa"/>
            <w:shd w:val="clear" w:color="auto" w:fill="F2F2F2" w:themeFill="background1" w:themeFillShade="F2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Timeline</w:t>
            </w:r>
          </w:p>
        </w:tc>
        <w:tc>
          <w:tcPr>
            <w:tcW w:w="850" w:type="dxa"/>
            <w:shd w:val="clear" w:color="auto" w:fill="F2F2F2" w:themeFill="background1" w:themeFillShade="F2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shd w:val="clear" w:color="auto" w:fill="F2F2F2" w:themeFill="background1" w:themeFillShade="F2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shd w:val="clear" w:color="auto" w:fill="F2F2F2" w:themeFill="background1" w:themeFillShade="F2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shd w:val="clear" w:color="auto" w:fill="F2F2F2" w:themeFill="background1" w:themeFillShade="F2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51" w:type="dxa"/>
            <w:shd w:val="clear" w:color="auto" w:fill="F2F2F2" w:themeFill="background1" w:themeFillShade="F2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763" w:type="dxa"/>
            <w:shd w:val="clear" w:color="auto" w:fill="F2F2F2" w:themeFill="background1" w:themeFillShade="F2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79" w:type="dxa"/>
            <w:shd w:val="clear" w:color="auto" w:fill="F2F2F2" w:themeFill="background1" w:themeFillShade="F2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shd w:val="clear" w:color="auto" w:fill="F2F2F2" w:themeFill="background1" w:themeFillShade="F2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shd w:val="clear" w:color="auto" w:fill="F2F2F2" w:themeFill="background1" w:themeFillShade="F2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</w:tr>
      <w:tr w:rsidR="005A4C36" w:rsidRPr="00AF52D6" w:rsidTr="009E4166">
        <w:trPr>
          <w:trHeight w:val="293"/>
        </w:trPr>
        <w:tc>
          <w:tcPr>
            <w:tcW w:w="2660" w:type="dxa"/>
            <w:shd w:val="clear" w:color="auto" w:fill="F2F2F2" w:themeFill="background1" w:themeFillShade="F2"/>
            <w:hideMark/>
          </w:tcPr>
          <w:p w:rsidR="005A4C36" w:rsidRPr="005A4C36" w:rsidRDefault="005A4C36" w:rsidP="009E416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Periodic</w:t>
            </w:r>
            <w:r w:rsidRPr="005A4C36">
              <w:rPr>
                <w:b/>
                <w:sz w:val="16"/>
                <w:szCs w:val="16"/>
              </w:rPr>
              <w:t xml:space="preserve"> Snapshot fact</w:t>
            </w:r>
            <w:r w:rsidR="00911174">
              <w:rPr>
                <w:b/>
                <w:sz w:val="16"/>
                <w:szCs w:val="16"/>
              </w:rPr>
              <w:t xml:space="preserve"> (</w:t>
            </w:r>
            <w:proofErr w:type="spellStart"/>
            <w:r w:rsidR="00911174">
              <w:rPr>
                <w:b/>
                <w:sz w:val="16"/>
                <w:szCs w:val="16"/>
              </w:rPr>
              <w:t>LoanBook</w:t>
            </w:r>
            <w:proofErr w:type="spellEnd"/>
            <w:r w:rsidR="00911174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</w:p>
        </w:tc>
        <w:tc>
          <w:tcPr>
            <w:tcW w:w="1004" w:type="dxa"/>
            <w:vMerge/>
            <w:shd w:val="clear" w:color="auto" w:fill="F2F2F2" w:themeFill="background1" w:themeFillShade="F2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</w:p>
        </w:tc>
        <w:tc>
          <w:tcPr>
            <w:tcW w:w="981" w:type="dxa"/>
            <w:shd w:val="clear" w:color="auto" w:fill="F2F2F2" w:themeFill="background1" w:themeFillShade="F2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24-28/April</w:t>
            </w:r>
          </w:p>
        </w:tc>
        <w:tc>
          <w:tcPr>
            <w:tcW w:w="850" w:type="dxa"/>
            <w:shd w:val="clear" w:color="auto" w:fill="F2F2F2" w:themeFill="background1" w:themeFillShade="F2"/>
            <w:hideMark/>
          </w:tcPr>
          <w:p w:rsidR="005A4C36" w:rsidRPr="00AF52D6" w:rsidRDefault="00616F95" w:rsidP="009E41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993" w:type="dxa"/>
            <w:shd w:val="clear" w:color="auto" w:fill="F2F2F2" w:themeFill="background1" w:themeFillShade="F2"/>
            <w:hideMark/>
          </w:tcPr>
          <w:p w:rsidR="005A4C36" w:rsidRPr="00AF52D6" w:rsidRDefault="00616F95" w:rsidP="009E41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27/07/17</w:t>
            </w:r>
          </w:p>
        </w:tc>
        <w:tc>
          <w:tcPr>
            <w:tcW w:w="992" w:type="dxa"/>
            <w:shd w:val="clear" w:color="auto" w:fill="F2F2F2" w:themeFill="background1" w:themeFillShade="F2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</w:p>
        </w:tc>
        <w:tc>
          <w:tcPr>
            <w:tcW w:w="951" w:type="dxa"/>
            <w:shd w:val="clear" w:color="auto" w:fill="F2F2F2" w:themeFill="background1" w:themeFillShade="F2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</w:p>
        </w:tc>
        <w:tc>
          <w:tcPr>
            <w:tcW w:w="763" w:type="dxa"/>
            <w:shd w:val="clear" w:color="auto" w:fill="F2F2F2" w:themeFill="background1" w:themeFillShade="F2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  <w:shd w:val="clear" w:color="auto" w:fill="F2F2F2" w:themeFill="background1" w:themeFillShade="F2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2F2F2" w:themeFill="background1" w:themeFillShade="F2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</w:p>
        </w:tc>
      </w:tr>
      <w:tr w:rsidR="005A4C36" w:rsidRPr="00AF52D6" w:rsidTr="00616F95">
        <w:trPr>
          <w:trHeight w:val="293"/>
        </w:trPr>
        <w:tc>
          <w:tcPr>
            <w:tcW w:w="2660" w:type="dxa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  <w:proofErr w:type="spellStart"/>
            <w:r w:rsidR="00616F95">
              <w:rPr>
                <w:sz w:val="16"/>
                <w:szCs w:val="16"/>
              </w:rPr>
              <w:t>LoanBook</w:t>
            </w:r>
            <w:proofErr w:type="spellEnd"/>
            <w:r w:rsidR="00616F95">
              <w:rPr>
                <w:sz w:val="16"/>
                <w:szCs w:val="16"/>
              </w:rPr>
              <w:t xml:space="preserve"> fields definition</w:t>
            </w:r>
          </w:p>
        </w:tc>
        <w:tc>
          <w:tcPr>
            <w:tcW w:w="1417" w:type="dxa"/>
            <w:hideMark/>
          </w:tcPr>
          <w:p w:rsidR="005A4C36" w:rsidRPr="00AF52D6" w:rsidRDefault="00616F95" w:rsidP="009E41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Emma</w:t>
            </w:r>
          </w:p>
        </w:tc>
        <w:tc>
          <w:tcPr>
            <w:tcW w:w="1004" w:type="dxa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81" w:type="dxa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850" w:type="dxa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shd w:val="clear" w:color="auto" w:fill="92D050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  <w:r w:rsidR="00616F95">
              <w:rPr>
                <w:sz w:val="16"/>
                <w:szCs w:val="16"/>
              </w:rPr>
              <w:t>C</w:t>
            </w:r>
          </w:p>
        </w:tc>
        <w:tc>
          <w:tcPr>
            <w:tcW w:w="992" w:type="dxa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51" w:type="dxa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763" w:type="dxa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79" w:type="dxa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</w:tr>
      <w:tr w:rsidR="005A4C36" w:rsidRPr="00AF52D6" w:rsidTr="0079367C">
        <w:trPr>
          <w:trHeight w:val="293"/>
        </w:trPr>
        <w:tc>
          <w:tcPr>
            <w:tcW w:w="2660" w:type="dxa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  <w:r w:rsidR="0079367C">
              <w:rPr>
                <w:sz w:val="16"/>
                <w:szCs w:val="16"/>
              </w:rPr>
              <w:t>Fact table testing</w:t>
            </w:r>
          </w:p>
        </w:tc>
        <w:tc>
          <w:tcPr>
            <w:tcW w:w="1417" w:type="dxa"/>
            <w:hideMark/>
          </w:tcPr>
          <w:p w:rsidR="005A4C36" w:rsidRPr="00AF52D6" w:rsidRDefault="0079367C" w:rsidP="009E41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Emma</w:t>
            </w:r>
          </w:p>
        </w:tc>
        <w:tc>
          <w:tcPr>
            <w:tcW w:w="1004" w:type="dxa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81" w:type="dxa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850" w:type="dxa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shd w:val="clear" w:color="auto" w:fill="FFFF00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  <w:r w:rsidR="0079367C">
              <w:rPr>
                <w:sz w:val="16"/>
                <w:szCs w:val="16"/>
              </w:rPr>
              <w:t>WIP</w:t>
            </w:r>
          </w:p>
        </w:tc>
        <w:tc>
          <w:tcPr>
            <w:tcW w:w="992" w:type="dxa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51" w:type="dxa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763" w:type="dxa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79" w:type="dxa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3" w:type="dxa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  <w:tc>
          <w:tcPr>
            <w:tcW w:w="992" w:type="dxa"/>
            <w:hideMark/>
          </w:tcPr>
          <w:p w:rsidR="005A4C36" w:rsidRPr="00AF52D6" w:rsidRDefault="005A4C36" w:rsidP="009E4166">
            <w:pPr>
              <w:rPr>
                <w:sz w:val="16"/>
                <w:szCs w:val="16"/>
              </w:rPr>
            </w:pPr>
            <w:r w:rsidRPr="00AF52D6">
              <w:rPr>
                <w:sz w:val="16"/>
                <w:szCs w:val="16"/>
              </w:rPr>
              <w:t> </w:t>
            </w:r>
          </w:p>
        </w:tc>
      </w:tr>
      <w:tr w:rsidR="0079367C" w:rsidRPr="00AF52D6" w:rsidTr="0079367C">
        <w:trPr>
          <w:trHeight w:val="293"/>
        </w:trPr>
        <w:tc>
          <w:tcPr>
            <w:tcW w:w="2660" w:type="dxa"/>
          </w:tcPr>
          <w:p w:rsidR="0079367C" w:rsidRPr="00AF52D6" w:rsidRDefault="0079367C" w:rsidP="009E41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Measures testing</w:t>
            </w:r>
          </w:p>
        </w:tc>
        <w:tc>
          <w:tcPr>
            <w:tcW w:w="1417" w:type="dxa"/>
          </w:tcPr>
          <w:p w:rsidR="0079367C" w:rsidRDefault="0079367C" w:rsidP="009E41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Kam</w:t>
            </w:r>
          </w:p>
        </w:tc>
        <w:tc>
          <w:tcPr>
            <w:tcW w:w="1004" w:type="dxa"/>
          </w:tcPr>
          <w:p w:rsidR="0079367C" w:rsidRPr="00AF52D6" w:rsidRDefault="0079367C" w:rsidP="009E4166">
            <w:pPr>
              <w:rPr>
                <w:sz w:val="16"/>
                <w:szCs w:val="16"/>
              </w:rPr>
            </w:pPr>
          </w:p>
        </w:tc>
        <w:tc>
          <w:tcPr>
            <w:tcW w:w="981" w:type="dxa"/>
          </w:tcPr>
          <w:p w:rsidR="0079367C" w:rsidRPr="00AF52D6" w:rsidRDefault="0079367C" w:rsidP="009E4166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79367C" w:rsidRPr="00AF52D6" w:rsidRDefault="0079367C" w:rsidP="009E4166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FFFF00"/>
          </w:tcPr>
          <w:p w:rsidR="0079367C" w:rsidRPr="00AF52D6" w:rsidRDefault="0079367C" w:rsidP="009E41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WIP</w:t>
            </w:r>
          </w:p>
        </w:tc>
        <w:tc>
          <w:tcPr>
            <w:tcW w:w="992" w:type="dxa"/>
          </w:tcPr>
          <w:p w:rsidR="0079367C" w:rsidRPr="00AF52D6" w:rsidRDefault="0079367C" w:rsidP="009E4166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79367C" w:rsidRPr="00AF52D6" w:rsidRDefault="0079367C" w:rsidP="009E4166">
            <w:pPr>
              <w:rPr>
                <w:sz w:val="16"/>
                <w:szCs w:val="16"/>
              </w:rPr>
            </w:pPr>
          </w:p>
        </w:tc>
        <w:tc>
          <w:tcPr>
            <w:tcW w:w="951" w:type="dxa"/>
          </w:tcPr>
          <w:p w:rsidR="0079367C" w:rsidRPr="00AF52D6" w:rsidRDefault="0079367C" w:rsidP="009E4166">
            <w:pPr>
              <w:rPr>
                <w:sz w:val="16"/>
                <w:szCs w:val="16"/>
              </w:rPr>
            </w:pPr>
          </w:p>
        </w:tc>
        <w:tc>
          <w:tcPr>
            <w:tcW w:w="763" w:type="dxa"/>
          </w:tcPr>
          <w:p w:rsidR="0079367C" w:rsidRPr="00AF52D6" w:rsidRDefault="0079367C" w:rsidP="009E4166">
            <w:pPr>
              <w:rPr>
                <w:sz w:val="16"/>
                <w:szCs w:val="16"/>
              </w:rPr>
            </w:pPr>
          </w:p>
        </w:tc>
        <w:tc>
          <w:tcPr>
            <w:tcW w:w="979" w:type="dxa"/>
          </w:tcPr>
          <w:p w:rsidR="0079367C" w:rsidRPr="00AF52D6" w:rsidRDefault="0079367C" w:rsidP="009E4166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79367C" w:rsidRPr="00AF52D6" w:rsidRDefault="0079367C" w:rsidP="009E4166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79367C" w:rsidRPr="00AF52D6" w:rsidRDefault="0079367C" w:rsidP="009E4166">
            <w:pPr>
              <w:rPr>
                <w:sz w:val="16"/>
                <w:szCs w:val="16"/>
              </w:rPr>
            </w:pPr>
          </w:p>
        </w:tc>
      </w:tr>
    </w:tbl>
    <w:p w:rsidR="005A4C36" w:rsidRDefault="005A4C36" w:rsidP="00252AFB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  <w:bookmarkStart w:id="7" w:name="_GoBack"/>
      <w:bookmarkEnd w:id="7"/>
    </w:p>
    <w:p w:rsidR="001F66EA" w:rsidRDefault="001F66EA" w:rsidP="00252AFB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t>CB = task completed before this document</w:t>
      </w:r>
    </w:p>
    <w:p w:rsidR="00252AFB" w:rsidRDefault="00252AFB" w:rsidP="00252AFB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  <w:r w:rsidRPr="00252AFB">
        <w:rPr>
          <w:rFonts w:ascii="Calibri" w:eastAsia="Times New Roman" w:hAnsi="Calibri" w:cs="Times New Roman"/>
          <w:color w:val="000000"/>
          <w:lang w:eastAsia="en-AU"/>
        </w:rPr>
        <w:t>C</w:t>
      </w:r>
      <w:r w:rsidR="00C45154">
        <w:rPr>
          <w:rFonts w:ascii="Calibri" w:eastAsia="Times New Roman" w:hAnsi="Calibri" w:cs="Times New Roman"/>
          <w:color w:val="000000"/>
          <w:lang w:eastAsia="en-AU"/>
        </w:rPr>
        <w:t xml:space="preserve"> </w:t>
      </w:r>
      <w:r w:rsidRPr="00252AFB">
        <w:rPr>
          <w:rFonts w:ascii="Calibri" w:eastAsia="Times New Roman" w:hAnsi="Calibri" w:cs="Times New Roman"/>
          <w:color w:val="000000"/>
          <w:lang w:eastAsia="en-AU"/>
        </w:rPr>
        <w:t>=</w:t>
      </w:r>
      <w:r w:rsidR="00C45154">
        <w:rPr>
          <w:rFonts w:ascii="Calibri" w:eastAsia="Times New Roman" w:hAnsi="Calibri" w:cs="Times New Roman"/>
          <w:color w:val="000000"/>
          <w:lang w:eastAsia="en-AU"/>
        </w:rPr>
        <w:t xml:space="preserve"> </w:t>
      </w:r>
      <w:r w:rsidRPr="00252AFB">
        <w:rPr>
          <w:rFonts w:ascii="Calibri" w:eastAsia="Times New Roman" w:hAnsi="Calibri" w:cs="Times New Roman"/>
          <w:color w:val="000000"/>
          <w:lang w:eastAsia="en-AU"/>
        </w:rPr>
        <w:t>task completed</w:t>
      </w:r>
    </w:p>
    <w:p w:rsidR="001F66EA" w:rsidRDefault="001F66EA" w:rsidP="00252AFB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  <w:r>
        <w:rPr>
          <w:rFonts w:ascii="Calibri" w:eastAsia="Times New Roman" w:hAnsi="Calibri" w:cs="Times New Roman"/>
          <w:color w:val="000000"/>
          <w:lang w:eastAsia="en-AU"/>
        </w:rPr>
        <w:t>WIP = working in progress</w:t>
      </w:r>
    </w:p>
    <w:p w:rsidR="001F66EA" w:rsidRPr="00252AFB" w:rsidRDefault="001F66EA" w:rsidP="00252AFB">
      <w:pPr>
        <w:spacing w:after="0" w:line="240" w:lineRule="auto"/>
        <w:rPr>
          <w:rFonts w:ascii="Calibri" w:eastAsia="Times New Roman" w:hAnsi="Calibri" w:cs="Times New Roman"/>
          <w:color w:val="000000"/>
          <w:lang w:eastAsia="en-AU"/>
        </w:rPr>
      </w:pPr>
    </w:p>
    <w:p w:rsidR="00252AFB" w:rsidRPr="00AF52D6" w:rsidRDefault="00252AFB" w:rsidP="00252AFB">
      <w:pPr>
        <w:rPr>
          <w:sz w:val="16"/>
          <w:szCs w:val="16"/>
        </w:rPr>
      </w:pPr>
    </w:p>
    <w:p w:rsidR="00252AFB" w:rsidRPr="00AF52D6" w:rsidRDefault="00252AFB" w:rsidP="00990DBF">
      <w:pPr>
        <w:rPr>
          <w:sz w:val="16"/>
          <w:szCs w:val="16"/>
        </w:rPr>
      </w:pPr>
    </w:p>
    <w:sectPr w:rsidR="00252AFB" w:rsidRPr="00AF52D6" w:rsidSect="00F13513">
      <w:headerReference w:type="first" r:id="rId17"/>
      <w:footerReference w:type="first" r:id="rId18"/>
      <w:pgSz w:w="16838" w:h="11906" w:orient="landscape"/>
      <w:pgMar w:top="1440" w:right="1440" w:bottom="1440" w:left="1440" w:header="708" w:footer="6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ACB" w:rsidRDefault="00445ACB" w:rsidP="00990DBF">
      <w:r>
        <w:separator/>
      </w:r>
    </w:p>
  </w:endnote>
  <w:endnote w:type="continuationSeparator" w:id="0">
    <w:p w:rsidR="00445ACB" w:rsidRDefault="00445ACB" w:rsidP="00990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Leelawadee UI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48C" w:rsidRDefault="009914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9A8" w:rsidRPr="003B5E9B" w:rsidRDefault="00F13513" w:rsidP="003B5E9B">
    <w:pPr>
      <w:pStyle w:val="Footer"/>
      <w:jc w:val="right"/>
      <w:rPr>
        <w:color w:val="auto"/>
        <w:sz w:val="20"/>
        <w:szCs w:val="20"/>
      </w:rPr>
    </w:pPr>
    <w:r w:rsidRPr="00F13513">
      <w:rPr>
        <w:color w:val="auto"/>
        <w:sz w:val="20"/>
        <w:szCs w:val="20"/>
      </w:rPr>
      <w:t xml:space="preserve">Page </w:t>
    </w:r>
    <w:r w:rsidRPr="00F13513">
      <w:rPr>
        <w:b/>
        <w:bCs/>
        <w:color w:val="auto"/>
        <w:sz w:val="20"/>
        <w:szCs w:val="20"/>
      </w:rPr>
      <w:fldChar w:fldCharType="begin"/>
    </w:r>
    <w:r w:rsidRPr="00F13513">
      <w:rPr>
        <w:b/>
        <w:bCs/>
        <w:color w:val="auto"/>
        <w:sz w:val="20"/>
        <w:szCs w:val="20"/>
      </w:rPr>
      <w:instrText xml:space="preserve"> PAGE  \* Arabic  \* MERGEFORMAT </w:instrText>
    </w:r>
    <w:r w:rsidRPr="00F13513">
      <w:rPr>
        <w:b/>
        <w:bCs/>
        <w:color w:val="auto"/>
        <w:sz w:val="20"/>
        <w:szCs w:val="20"/>
      </w:rPr>
      <w:fldChar w:fldCharType="separate"/>
    </w:r>
    <w:r w:rsidR="0079367C">
      <w:rPr>
        <w:b/>
        <w:bCs/>
        <w:noProof/>
        <w:color w:val="auto"/>
        <w:sz w:val="20"/>
        <w:szCs w:val="20"/>
      </w:rPr>
      <w:t>5</w:t>
    </w:r>
    <w:r w:rsidRPr="00F13513">
      <w:rPr>
        <w:b/>
        <w:bCs/>
        <w:color w:val="auto"/>
        <w:sz w:val="20"/>
        <w:szCs w:val="20"/>
      </w:rPr>
      <w:fldChar w:fldCharType="end"/>
    </w:r>
    <w:r w:rsidRPr="00F13513">
      <w:rPr>
        <w:color w:val="auto"/>
        <w:sz w:val="20"/>
        <w:szCs w:val="20"/>
      </w:rPr>
      <w:t xml:space="preserve"> of </w:t>
    </w:r>
    <w:r w:rsidRPr="00F13513">
      <w:rPr>
        <w:b/>
        <w:bCs/>
        <w:color w:val="auto"/>
        <w:sz w:val="20"/>
        <w:szCs w:val="20"/>
      </w:rPr>
      <w:fldChar w:fldCharType="begin"/>
    </w:r>
    <w:r w:rsidRPr="00F13513">
      <w:rPr>
        <w:b/>
        <w:bCs/>
        <w:color w:val="auto"/>
        <w:sz w:val="20"/>
        <w:szCs w:val="20"/>
      </w:rPr>
      <w:instrText xml:space="preserve"> NUMPAGES  \* Arabic  \* MERGEFORMAT </w:instrText>
    </w:r>
    <w:r w:rsidRPr="00F13513">
      <w:rPr>
        <w:b/>
        <w:bCs/>
        <w:color w:val="auto"/>
        <w:sz w:val="20"/>
        <w:szCs w:val="20"/>
      </w:rPr>
      <w:fldChar w:fldCharType="separate"/>
    </w:r>
    <w:r w:rsidR="0079367C">
      <w:rPr>
        <w:b/>
        <w:bCs/>
        <w:noProof/>
        <w:color w:val="auto"/>
        <w:sz w:val="20"/>
        <w:szCs w:val="20"/>
      </w:rPr>
      <w:t>5</w:t>
    </w:r>
    <w:r w:rsidRPr="00F13513">
      <w:rPr>
        <w:b/>
        <w:bCs/>
        <w:color w:val="auto"/>
        <w:sz w:val="20"/>
        <w:szCs w:val="20"/>
      </w:rPr>
      <w:fldChar w:fldCharType="end"/>
    </w:r>
  </w:p>
  <w:p w:rsidR="003829A8" w:rsidRPr="003B5E9B" w:rsidRDefault="003829A8" w:rsidP="003B5E9B">
    <w:pPr>
      <w:pStyle w:val="Footer"/>
      <w:jc w:val="right"/>
      <w:rPr>
        <w:color w:val="auto"/>
        <w:sz w:val="20"/>
        <w:szCs w:val="20"/>
      </w:rPr>
    </w:pPr>
    <w:r w:rsidRPr="003B5E9B">
      <w:rPr>
        <w:color w:val="auto"/>
        <w:sz w:val="20"/>
        <w:szCs w:val="20"/>
      </w:rPr>
      <w:t xml:space="preserve">Last Updated: </w:t>
    </w:r>
    <w:r w:rsidRPr="003B5E9B">
      <w:rPr>
        <w:color w:val="auto"/>
        <w:sz w:val="20"/>
        <w:szCs w:val="20"/>
      </w:rPr>
      <w:fldChar w:fldCharType="begin"/>
    </w:r>
    <w:r w:rsidRPr="003B5E9B">
      <w:rPr>
        <w:color w:val="auto"/>
        <w:sz w:val="20"/>
        <w:szCs w:val="20"/>
      </w:rPr>
      <w:instrText xml:space="preserve"> SAVEDATE  \@ "d/MM/yyyy"  \* MERGEFORMAT </w:instrText>
    </w:r>
    <w:r w:rsidRPr="003B5E9B">
      <w:rPr>
        <w:color w:val="auto"/>
        <w:sz w:val="20"/>
        <w:szCs w:val="20"/>
      </w:rPr>
      <w:fldChar w:fldCharType="separate"/>
    </w:r>
    <w:r w:rsidR="0099148C">
      <w:rPr>
        <w:noProof/>
        <w:color w:val="auto"/>
        <w:sz w:val="20"/>
        <w:szCs w:val="20"/>
      </w:rPr>
      <w:t>27/07</w:t>
    </w:r>
    <w:r w:rsidR="001D2B86">
      <w:rPr>
        <w:noProof/>
        <w:color w:val="auto"/>
        <w:sz w:val="20"/>
        <w:szCs w:val="20"/>
      </w:rPr>
      <w:t>/2017</w:t>
    </w:r>
    <w:r w:rsidRPr="003B5E9B">
      <w:rPr>
        <w:color w:val="auto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9A8" w:rsidRDefault="003829A8" w:rsidP="001F6AE6">
    <w:pPr>
      <w:pStyle w:val="Footer"/>
      <w:ind w:left="1440"/>
      <w:rPr>
        <w:color w:val="auto"/>
      </w:rPr>
    </w:pPr>
    <w:r>
      <w:rPr>
        <w:color w:val="auto"/>
      </w:rPr>
      <w:tab/>
    </w:r>
    <w:r>
      <w:rPr>
        <w:color w:val="auto"/>
      </w:rPr>
      <w:tab/>
    </w:r>
  </w:p>
  <w:p w:rsidR="003829A8" w:rsidRPr="001F6AE6" w:rsidRDefault="003829A8" w:rsidP="001F6AE6">
    <w:pPr>
      <w:pStyle w:val="Footer"/>
      <w:ind w:left="1440"/>
      <w:rPr>
        <w:color w:val="auto"/>
      </w:rPr>
    </w:pPr>
    <w:r w:rsidRPr="001F6AE6">
      <w:rPr>
        <w:color w:val="auto"/>
      </w:rPr>
      <w:tab/>
    </w:r>
  </w:p>
  <w:p w:rsidR="003829A8" w:rsidRPr="0099148C" w:rsidRDefault="003829A8" w:rsidP="0099148C">
    <w:pPr>
      <w:pStyle w:val="Footer"/>
      <w:ind w:left="1440"/>
      <w:rPr>
        <w:color w:val="auto"/>
      </w:rPr>
    </w:pPr>
    <w:r w:rsidRPr="001F6AE6">
      <w:rPr>
        <w:color w:val="auto"/>
      </w:rPr>
      <w:tab/>
    </w:r>
    <w:r w:rsidRPr="001F6AE6">
      <w:rPr>
        <w:color w:val="auto"/>
      </w:rPr>
      <w:tab/>
      <w:t xml:space="preserve">Last Updated: </w:t>
    </w:r>
    <w:r w:rsidR="0099148C">
      <w:rPr>
        <w:color w:val="auto"/>
      </w:rPr>
      <w:t>27/07</w:t>
    </w:r>
    <w:r>
      <w:rPr>
        <w:color w:val="auto"/>
      </w:rPr>
      <w:t>/2017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9A8" w:rsidRPr="007651F8" w:rsidRDefault="003829A8" w:rsidP="007651F8">
    <w:pPr>
      <w:pStyle w:val="Footer"/>
      <w:ind w:left="1440"/>
      <w:jc w:val="right"/>
      <w:rPr>
        <w:color w:val="auto"/>
        <w:sz w:val="20"/>
        <w:szCs w:val="20"/>
      </w:rPr>
    </w:pPr>
    <w:r w:rsidRPr="007651F8">
      <w:rPr>
        <w:color w:val="auto"/>
        <w:sz w:val="20"/>
        <w:szCs w:val="20"/>
      </w:rPr>
      <w:t xml:space="preserve">Last Updated: </w:t>
    </w:r>
    <w:r w:rsidRPr="007651F8">
      <w:rPr>
        <w:color w:val="auto"/>
        <w:sz w:val="20"/>
        <w:szCs w:val="20"/>
      </w:rPr>
      <w:fldChar w:fldCharType="begin"/>
    </w:r>
    <w:r w:rsidRPr="007651F8">
      <w:rPr>
        <w:color w:val="auto"/>
        <w:sz w:val="20"/>
        <w:szCs w:val="20"/>
      </w:rPr>
      <w:instrText xml:space="preserve"> SAVEDATE  \@ "d/MM/yyyy"  \* MERGEFORMAT </w:instrText>
    </w:r>
    <w:r w:rsidRPr="007651F8">
      <w:rPr>
        <w:color w:val="auto"/>
        <w:sz w:val="20"/>
        <w:szCs w:val="20"/>
      </w:rPr>
      <w:fldChar w:fldCharType="separate"/>
    </w:r>
    <w:r w:rsidR="001D2B86">
      <w:rPr>
        <w:noProof/>
        <w:color w:val="auto"/>
        <w:sz w:val="20"/>
        <w:szCs w:val="20"/>
      </w:rPr>
      <w:t>20/04/2017</w:t>
    </w:r>
    <w:r w:rsidRPr="007651F8">
      <w:rPr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ACB" w:rsidRDefault="00445ACB" w:rsidP="00990DBF">
      <w:r>
        <w:separator/>
      </w:r>
    </w:p>
  </w:footnote>
  <w:footnote w:type="continuationSeparator" w:id="0">
    <w:p w:rsidR="00445ACB" w:rsidRDefault="00445ACB" w:rsidP="00990D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48C" w:rsidRDefault="009914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9A8" w:rsidRPr="001F6AE6" w:rsidRDefault="003829A8" w:rsidP="003A7CAD">
    <w:pPr>
      <w:pStyle w:val="Header"/>
      <w:jc w:val="right"/>
      <w:rPr>
        <w:color w:val="auto"/>
      </w:rPr>
    </w:pPr>
    <w:r>
      <w:rPr>
        <w:noProof/>
        <w:lang w:eastAsia="en-AU"/>
      </w:rPr>
      <w:drawing>
        <wp:inline distT="0" distB="0" distL="0" distR="0" wp14:anchorId="248411E0" wp14:editId="79AE95BD">
          <wp:extent cx="1573378" cy="447675"/>
          <wp:effectExtent l="0" t="0" r="825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ney31408201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6464" cy="4513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7"/>
      <w:gridCol w:w="6015"/>
    </w:tblGrid>
    <w:tr w:rsidR="003829A8" w:rsidTr="0007653A">
      <w:tc>
        <w:tcPr>
          <w:tcW w:w="3227" w:type="dxa"/>
        </w:tcPr>
        <w:p w:rsidR="003829A8" w:rsidRDefault="00445ACB" w:rsidP="0007653A">
          <w:pPr>
            <w:pStyle w:val="Header"/>
            <w:tabs>
              <w:tab w:val="clear" w:pos="9026"/>
              <w:tab w:val="right" w:pos="13750"/>
            </w:tabs>
          </w:pPr>
          <w:sdt>
            <w:sdtPr>
              <w:rPr>
                <w:color w:val="auto"/>
              </w:rPr>
              <w:alias w:val="Project Name"/>
              <w:tag w:val="Project Name"/>
              <w:id w:val="-1692133632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829A8">
                <w:rPr>
                  <w:color w:val="auto"/>
                </w:rPr>
                <w:t xml:space="preserve">Money3 Data Warehouse Project </w:t>
              </w:r>
            </w:sdtContent>
          </w:sdt>
        </w:p>
      </w:tc>
      <w:tc>
        <w:tcPr>
          <w:tcW w:w="6015" w:type="dxa"/>
        </w:tcPr>
        <w:p w:rsidR="003829A8" w:rsidRDefault="003829A8" w:rsidP="00B53A60">
          <w:pPr>
            <w:pStyle w:val="Header"/>
            <w:tabs>
              <w:tab w:val="clear" w:pos="9026"/>
              <w:tab w:val="right" w:pos="13750"/>
            </w:tabs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12622A61" wp14:editId="5B008741">
                <wp:extent cx="1573378" cy="447675"/>
                <wp:effectExtent l="0" t="0" r="825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ney314082014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6464" cy="4513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829A8" w:rsidRPr="00851D6A" w:rsidRDefault="003829A8" w:rsidP="007651F8">
    <w:pPr>
      <w:pStyle w:val="Header"/>
      <w:tabs>
        <w:tab w:val="clear" w:pos="9026"/>
        <w:tab w:val="right" w:pos="13750"/>
      </w:tabs>
    </w:pPr>
  </w:p>
  <w:p w:rsidR="003829A8" w:rsidRPr="00C97103" w:rsidRDefault="003829A8" w:rsidP="00990DBF">
    <w:pPr>
      <w:pStyle w:val="Header"/>
      <w:rPr>
        <w:rFonts w:cs="Arial"/>
        <w:sz w:val="18"/>
        <w:szCs w:val="1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9A8" w:rsidRPr="00851D6A" w:rsidRDefault="003829A8" w:rsidP="003A7CAD">
    <w:pPr>
      <w:pStyle w:val="Header"/>
      <w:tabs>
        <w:tab w:val="clear" w:pos="9026"/>
        <w:tab w:val="right" w:pos="13750"/>
      </w:tabs>
      <w:jc w:val="right"/>
    </w:pPr>
    <w:r>
      <w:rPr>
        <w:noProof/>
        <w:lang w:eastAsia="en-AU"/>
      </w:rPr>
      <w:drawing>
        <wp:inline distT="0" distB="0" distL="0" distR="0" wp14:anchorId="248411E0" wp14:editId="79AE95BD">
          <wp:extent cx="1573378" cy="447675"/>
          <wp:effectExtent l="0" t="0" r="825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ney31408201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6464" cy="4513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26"/>
      <w:gridCol w:w="10232"/>
    </w:tblGrid>
    <w:tr w:rsidR="003829A8" w:rsidTr="007651F8">
      <w:tc>
        <w:tcPr>
          <w:tcW w:w="3626" w:type="dxa"/>
        </w:tcPr>
        <w:p w:rsidR="003829A8" w:rsidRDefault="003829A8" w:rsidP="007651F8">
          <w:pPr>
            <w:pStyle w:val="Header"/>
            <w:tabs>
              <w:tab w:val="clear" w:pos="9026"/>
              <w:tab w:val="right" w:pos="9072"/>
            </w:tabs>
          </w:pPr>
        </w:p>
      </w:tc>
      <w:tc>
        <w:tcPr>
          <w:tcW w:w="10232" w:type="dxa"/>
        </w:tcPr>
        <w:p w:rsidR="003829A8" w:rsidRDefault="003829A8" w:rsidP="00990DBF">
          <w:pPr>
            <w:pStyle w:val="Header"/>
          </w:pPr>
        </w:p>
      </w:tc>
    </w:tr>
  </w:tbl>
  <w:p w:rsidR="003829A8" w:rsidRPr="00C97103" w:rsidRDefault="003829A8" w:rsidP="00990DBF">
    <w:pPr>
      <w:pStyle w:val="Header"/>
      <w:rPr>
        <w:rFonts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97A77"/>
    <w:multiLevelType w:val="hybridMultilevel"/>
    <w:tmpl w:val="EF2C10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F0775"/>
    <w:multiLevelType w:val="hybridMultilevel"/>
    <w:tmpl w:val="25048812"/>
    <w:lvl w:ilvl="0" w:tplc="102816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FE3F2C"/>
    <w:multiLevelType w:val="hybridMultilevel"/>
    <w:tmpl w:val="489CEB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D3918"/>
    <w:multiLevelType w:val="hybridMultilevel"/>
    <w:tmpl w:val="13E6E43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33DE"/>
    <w:multiLevelType w:val="hybridMultilevel"/>
    <w:tmpl w:val="095C47AA"/>
    <w:lvl w:ilvl="0" w:tplc="0C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33324745"/>
    <w:multiLevelType w:val="hybridMultilevel"/>
    <w:tmpl w:val="C43A93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B3EBE"/>
    <w:multiLevelType w:val="hybridMultilevel"/>
    <w:tmpl w:val="642688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22E47"/>
    <w:multiLevelType w:val="hybridMultilevel"/>
    <w:tmpl w:val="3E826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072864"/>
    <w:multiLevelType w:val="hybridMultilevel"/>
    <w:tmpl w:val="9DA426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A25CC"/>
    <w:multiLevelType w:val="hybridMultilevel"/>
    <w:tmpl w:val="E056E92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92D50"/>
    <w:multiLevelType w:val="hybridMultilevel"/>
    <w:tmpl w:val="2326CB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8A4418"/>
    <w:multiLevelType w:val="multilevel"/>
    <w:tmpl w:val="095686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pStyle w:val="POHeading2No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4E9D2D76"/>
    <w:multiLevelType w:val="hybridMultilevel"/>
    <w:tmpl w:val="18F82ABC"/>
    <w:lvl w:ilvl="0" w:tplc="E6A26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9C17B4"/>
    <w:multiLevelType w:val="multilevel"/>
    <w:tmpl w:val="812CEC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4" w15:restartNumberingAfterBreak="0">
    <w:nsid w:val="6E766573"/>
    <w:multiLevelType w:val="hybridMultilevel"/>
    <w:tmpl w:val="7F0C71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5489C"/>
    <w:multiLevelType w:val="hybridMultilevel"/>
    <w:tmpl w:val="F610501C"/>
    <w:lvl w:ilvl="0" w:tplc="E97C025C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A810749"/>
    <w:multiLevelType w:val="hybridMultilevel"/>
    <w:tmpl w:val="3CD062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9177D5"/>
    <w:multiLevelType w:val="hybridMultilevel"/>
    <w:tmpl w:val="CC7E81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14"/>
  </w:num>
  <w:num w:numId="4">
    <w:abstractNumId w:val="6"/>
  </w:num>
  <w:num w:numId="5">
    <w:abstractNumId w:val="9"/>
  </w:num>
  <w:num w:numId="6">
    <w:abstractNumId w:val="15"/>
  </w:num>
  <w:num w:numId="7">
    <w:abstractNumId w:val="2"/>
  </w:num>
  <w:num w:numId="8">
    <w:abstractNumId w:val="8"/>
  </w:num>
  <w:num w:numId="9">
    <w:abstractNumId w:val="13"/>
  </w:num>
  <w:num w:numId="10">
    <w:abstractNumId w:val="12"/>
  </w:num>
  <w:num w:numId="11">
    <w:abstractNumId w:val="11"/>
  </w:num>
  <w:num w:numId="12">
    <w:abstractNumId w:val="11"/>
  </w:num>
  <w:num w:numId="13">
    <w:abstractNumId w:val="7"/>
  </w:num>
  <w:num w:numId="14">
    <w:abstractNumId w:val="0"/>
  </w:num>
  <w:num w:numId="15">
    <w:abstractNumId w:val="16"/>
  </w:num>
  <w:num w:numId="16">
    <w:abstractNumId w:val="1"/>
  </w:num>
  <w:num w:numId="17">
    <w:abstractNumId w:val="11"/>
  </w:num>
  <w:num w:numId="18">
    <w:abstractNumId w:val="11"/>
  </w:num>
  <w:num w:numId="19">
    <w:abstractNumId w:val="5"/>
  </w:num>
  <w:num w:numId="20">
    <w:abstractNumId w:val="1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sav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170"/>
    <w:rsid w:val="00020C6A"/>
    <w:rsid w:val="000433F1"/>
    <w:rsid w:val="00050234"/>
    <w:rsid w:val="00050CA8"/>
    <w:rsid w:val="000654B2"/>
    <w:rsid w:val="00065D9E"/>
    <w:rsid w:val="00074981"/>
    <w:rsid w:val="000756E2"/>
    <w:rsid w:val="0007653A"/>
    <w:rsid w:val="00080278"/>
    <w:rsid w:val="00086793"/>
    <w:rsid w:val="000A58FE"/>
    <w:rsid w:val="000B3E3D"/>
    <w:rsid w:val="000E3C17"/>
    <w:rsid w:val="000E5B68"/>
    <w:rsid w:val="000E7649"/>
    <w:rsid w:val="00104138"/>
    <w:rsid w:val="00124292"/>
    <w:rsid w:val="00127B59"/>
    <w:rsid w:val="00134159"/>
    <w:rsid w:val="00146E46"/>
    <w:rsid w:val="00157068"/>
    <w:rsid w:val="00157B36"/>
    <w:rsid w:val="00172265"/>
    <w:rsid w:val="00175090"/>
    <w:rsid w:val="0017798E"/>
    <w:rsid w:val="00182887"/>
    <w:rsid w:val="001A52B9"/>
    <w:rsid w:val="001A5903"/>
    <w:rsid w:val="001B188A"/>
    <w:rsid w:val="001D2B86"/>
    <w:rsid w:val="001D41CB"/>
    <w:rsid w:val="001F66EA"/>
    <w:rsid w:val="001F6AE6"/>
    <w:rsid w:val="002005C0"/>
    <w:rsid w:val="00210CF7"/>
    <w:rsid w:val="00214A0F"/>
    <w:rsid w:val="00223725"/>
    <w:rsid w:val="00237A65"/>
    <w:rsid w:val="00243682"/>
    <w:rsid w:val="00247635"/>
    <w:rsid w:val="00252AFB"/>
    <w:rsid w:val="002715A1"/>
    <w:rsid w:val="00281757"/>
    <w:rsid w:val="00282BF4"/>
    <w:rsid w:val="002876A0"/>
    <w:rsid w:val="00290EDF"/>
    <w:rsid w:val="00296602"/>
    <w:rsid w:val="00297B1B"/>
    <w:rsid w:val="002C2AFE"/>
    <w:rsid w:val="002C3300"/>
    <w:rsid w:val="002E4F27"/>
    <w:rsid w:val="002F7725"/>
    <w:rsid w:val="003126A9"/>
    <w:rsid w:val="0032190D"/>
    <w:rsid w:val="0033259D"/>
    <w:rsid w:val="003347FD"/>
    <w:rsid w:val="00337FB1"/>
    <w:rsid w:val="0034073F"/>
    <w:rsid w:val="00357A88"/>
    <w:rsid w:val="00365C45"/>
    <w:rsid w:val="00371411"/>
    <w:rsid w:val="00375894"/>
    <w:rsid w:val="0037627D"/>
    <w:rsid w:val="00380B09"/>
    <w:rsid w:val="003829A8"/>
    <w:rsid w:val="003A7CAD"/>
    <w:rsid w:val="003B31EB"/>
    <w:rsid w:val="003B5E9B"/>
    <w:rsid w:val="003C5E07"/>
    <w:rsid w:val="003D0742"/>
    <w:rsid w:val="003D3240"/>
    <w:rsid w:val="003F11C2"/>
    <w:rsid w:val="003F7EA2"/>
    <w:rsid w:val="00422531"/>
    <w:rsid w:val="0042397E"/>
    <w:rsid w:val="004241F1"/>
    <w:rsid w:val="00424236"/>
    <w:rsid w:val="0042789E"/>
    <w:rsid w:val="00436C96"/>
    <w:rsid w:val="00445ACB"/>
    <w:rsid w:val="004508F1"/>
    <w:rsid w:val="00457771"/>
    <w:rsid w:val="00462CF5"/>
    <w:rsid w:val="00463933"/>
    <w:rsid w:val="00470BD7"/>
    <w:rsid w:val="0047430C"/>
    <w:rsid w:val="00497DA8"/>
    <w:rsid w:val="004B2B39"/>
    <w:rsid w:val="004F2447"/>
    <w:rsid w:val="00503AE7"/>
    <w:rsid w:val="0050738D"/>
    <w:rsid w:val="00516D88"/>
    <w:rsid w:val="00534599"/>
    <w:rsid w:val="00544845"/>
    <w:rsid w:val="00544C66"/>
    <w:rsid w:val="005452BC"/>
    <w:rsid w:val="005469A5"/>
    <w:rsid w:val="00546E12"/>
    <w:rsid w:val="005552C0"/>
    <w:rsid w:val="005635DA"/>
    <w:rsid w:val="005655C2"/>
    <w:rsid w:val="00570262"/>
    <w:rsid w:val="00575763"/>
    <w:rsid w:val="00590A5A"/>
    <w:rsid w:val="00594558"/>
    <w:rsid w:val="005A3845"/>
    <w:rsid w:val="005A4C36"/>
    <w:rsid w:val="005B730E"/>
    <w:rsid w:val="005B7F80"/>
    <w:rsid w:val="005C12B8"/>
    <w:rsid w:val="005D7B62"/>
    <w:rsid w:val="005E1A02"/>
    <w:rsid w:val="005E70B5"/>
    <w:rsid w:val="00602A17"/>
    <w:rsid w:val="006041E7"/>
    <w:rsid w:val="00606287"/>
    <w:rsid w:val="0061276D"/>
    <w:rsid w:val="00613823"/>
    <w:rsid w:val="00616F95"/>
    <w:rsid w:val="00623BAF"/>
    <w:rsid w:val="00626434"/>
    <w:rsid w:val="00626770"/>
    <w:rsid w:val="00627B35"/>
    <w:rsid w:val="006359A7"/>
    <w:rsid w:val="00642F86"/>
    <w:rsid w:val="0064463D"/>
    <w:rsid w:val="006471DE"/>
    <w:rsid w:val="00647A21"/>
    <w:rsid w:val="0066694D"/>
    <w:rsid w:val="00670CB8"/>
    <w:rsid w:val="00682962"/>
    <w:rsid w:val="00695105"/>
    <w:rsid w:val="006A2FCB"/>
    <w:rsid w:val="006C3256"/>
    <w:rsid w:val="006C6D66"/>
    <w:rsid w:val="006D0F7D"/>
    <w:rsid w:val="006D127D"/>
    <w:rsid w:val="006D17D6"/>
    <w:rsid w:val="006D3F61"/>
    <w:rsid w:val="006D4801"/>
    <w:rsid w:val="006F07AB"/>
    <w:rsid w:val="006F0817"/>
    <w:rsid w:val="006F2CB0"/>
    <w:rsid w:val="006F3193"/>
    <w:rsid w:val="00702D21"/>
    <w:rsid w:val="00710D87"/>
    <w:rsid w:val="00715AA7"/>
    <w:rsid w:val="00733546"/>
    <w:rsid w:val="00763C0B"/>
    <w:rsid w:val="007651F8"/>
    <w:rsid w:val="007667E3"/>
    <w:rsid w:val="00770E3B"/>
    <w:rsid w:val="00784903"/>
    <w:rsid w:val="0079367C"/>
    <w:rsid w:val="007938A1"/>
    <w:rsid w:val="00797DB3"/>
    <w:rsid w:val="007B3AE0"/>
    <w:rsid w:val="007C625A"/>
    <w:rsid w:val="007D0EB9"/>
    <w:rsid w:val="007E7A1A"/>
    <w:rsid w:val="0082028A"/>
    <w:rsid w:val="00831151"/>
    <w:rsid w:val="00837269"/>
    <w:rsid w:val="00856355"/>
    <w:rsid w:val="00861A2B"/>
    <w:rsid w:val="00867821"/>
    <w:rsid w:val="008740C6"/>
    <w:rsid w:val="00876343"/>
    <w:rsid w:val="00876AE5"/>
    <w:rsid w:val="00877B03"/>
    <w:rsid w:val="00887899"/>
    <w:rsid w:val="00887FF6"/>
    <w:rsid w:val="00890974"/>
    <w:rsid w:val="008C190B"/>
    <w:rsid w:val="008D5200"/>
    <w:rsid w:val="008D7DFF"/>
    <w:rsid w:val="008E5B0A"/>
    <w:rsid w:val="008F42F0"/>
    <w:rsid w:val="00905135"/>
    <w:rsid w:val="00911174"/>
    <w:rsid w:val="00947695"/>
    <w:rsid w:val="00953AAB"/>
    <w:rsid w:val="009561EC"/>
    <w:rsid w:val="00957170"/>
    <w:rsid w:val="00957F0F"/>
    <w:rsid w:val="009824D5"/>
    <w:rsid w:val="00983CB3"/>
    <w:rsid w:val="00990B01"/>
    <w:rsid w:val="00990DBF"/>
    <w:rsid w:val="0099148C"/>
    <w:rsid w:val="00997138"/>
    <w:rsid w:val="009D72E0"/>
    <w:rsid w:val="009E52BD"/>
    <w:rsid w:val="009F3928"/>
    <w:rsid w:val="009F728E"/>
    <w:rsid w:val="00A237A0"/>
    <w:rsid w:val="00A262CA"/>
    <w:rsid w:val="00A276B8"/>
    <w:rsid w:val="00A45FE9"/>
    <w:rsid w:val="00A46423"/>
    <w:rsid w:val="00A57058"/>
    <w:rsid w:val="00A65DD3"/>
    <w:rsid w:val="00A76B4A"/>
    <w:rsid w:val="00AA223D"/>
    <w:rsid w:val="00AB3C3F"/>
    <w:rsid w:val="00AC6528"/>
    <w:rsid w:val="00AD667E"/>
    <w:rsid w:val="00AD7438"/>
    <w:rsid w:val="00AE005A"/>
    <w:rsid w:val="00AE2858"/>
    <w:rsid w:val="00AE37EB"/>
    <w:rsid w:val="00AF52D6"/>
    <w:rsid w:val="00AF6ABE"/>
    <w:rsid w:val="00B01853"/>
    <w:rsid w:val="00B03A7F"/>
    <w:rsid w:val="00B04D2F"/>
    <w:rsid w:val="00B108FC"/>
    <w:rsid w:val="00B20962"/>
    <w:rsid w:val="00B225AC"/>
    <w:rsid w:val="00B53A60"/>
    <w:rsid w:val="00B60AAA"/>
    <w:rsid w:val="00B635A6"/>
    <w:rsid w:val="00B762D0"/>
    <w:rsid w:val="00B80B57"/>
    <w:rsid w:val="00B90135"/>
    <w:rsid w:val="00B97C82"/>
    <w:rsid w:val="00BA62FF"/>
    <w:rsid w:val="00BA67FB"/>
    <w:rsid w:val="00BB0C03"/>
    <w:rsid w:val="00BD388D"/>
    <w:rsid w:val="00BD4965"/>
    <w:rsid w:val="00BD7D71"/>
    <w:rsid w:val="00BF1E32"/>
    <w:rsid w:val="00C01C2A"/>
    <w:rsid w:val="00C0611C"/>
    <w:rsid w:val="00C10956"/>
    <w:rsid w:val="00C15D4E"/>
    <w:rsid w:val="00C21249"/>
    <w:rsid w:val="00C22986"/>
    <w:rsid w:val="00C45154"/>
    <w:rsid w:val="00C57C90"/>
    <w:rsid w:val="00C9174A"/>
    <w:rsid w:val="00C97103"/>
    <w:rsid w:val="00CA2171"/>
    <w:rsid w:val="00CB079D"/>
    <w:rsid w:val="00CC1F9E"/>
    <w:rsid w:val="00CC4CDB"/>
    <w:rsid w:val="00CF76CF"/>
    <w:rsid w:val="00D00CA9"/>
    <w:rsid w:val="00D26DB3"/>
    <w:rsid w:val="00D31052"/>
    <w:rsid w:val="00D434CA"/>
    <w:rsid w:val="00D465BD"/>
    <w:rsid w:val="00D476EB"/>
    <w:rsid w:val="00D5743C"/>
    <w:rsid w:val="00D70CCC"/>
    <w:rsid w:val="00D74D72"/>
    <w:rsid w:val="00D8181C"/>
    <w:rsid w:val="00D831B1"/>
    <w:rsid w:val="00D863FE"/>
    <w:rsid w:val="00D873E2"/>
    <w:rsid w:val="00D91427"/>
    <w:rsid w:val="00D915CF"/>
    <w:rsid w:val="00D9385C"/>
    <w:rsid w:val="00DA2953"/>
    <w:rsid w:val="00DA4AB7"/>
    <w:rsid w:val="00DE57BE"/>
    <w:rsid w:val="00DF1EDF"/>
    <w:rsid w:val="00E0300B"/>
    <w:rsid w:val="00E06A5B"/>
    <w:rsid w:val="00E06A90"/>
    <w:rsid w:val="00E15A2C"/>
    <w:rsid w:val="00E23D3C"/>
    <w:rsid w:val="00E2705A"/>
    <w:rsid w:val="00E30686"/>
    <w:rsid w:val="00E31694"/>
    <w:rsid w:val="00E36999"/>
    <w:rsid w:val="00E52064"/>
    <w:rsid w:val="00E549D9"/>
    <w:rsid w:val="00E56660"/>
    <w:rsid w:val="00E56D66"/>
    <w:rsid w:val="00E97DB3"/>
    <w:rsid w:val="00EA2207"/>
    <w:rsid w:val="00EB350B"/>
    <w:rsid w:val="00EB4E4C"/>
    <w:rsid w:val="00EB56F1"/>
    <w:rsid w:val="00ED0351"/>
    <w:rsid w:val="00EE1919"/>
    <w:rsid w:val="00EF1133"/>
    <w:rsid w:val="00EF286C"/>
    <w:rsid w:val="00F02D4F"/>
    <w:rsid w:val="00F04D96"/>
    <w:rsid w:val="00F064F5"/>
    <w:rsid w:val="00F12883"/>
    <w:rsid w:val="00F130F4"/>
    <w:rsid w:val="00F13513"/>
    <w:rsid w:val="00F15E0A"/>
    <w:rsid w:val="00F34B9E"/>
    <w:rsid w:val="00F36FBF"/>
    <w:rsid w:val="00F37535"/>
    <w:rsid w:val="00F5519D"/>
    <w:rsid w:val="00F802CE"/>
    <w:rsid w:val="00F87E3F"/>
    <w:rsid w:val="00F96587"/>
    <w:rsid w:val="00FB5F32"/>
    <w:rsid w:val="00FD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D4000"/>
  <w15:docId w15:val="{F6715076-CBA3-4545-A1A4-03BC6AB2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90DBF"/>
    <w:rPr>
      <w:color w:val="548DD4" w:themeColor="text2" w:themeTint="99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A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35"/>
      <w14:textFill>
        <w14:solidFill>
          <w14:schemeClr w14:val="accent1">
            <w14:lumMod w14:val="75000"/>
            <w14:lumMod w14:val="60000"/>
            <w14:lumOff w14:val="40000"/>
          </w14:schemeClr>
        </w14:solidFill>
      </w14:textFill>
    </w:rPr>
  </w:style>
  <w:style w:type="paragraph" w:styleId="Heading3">
    <w:name w:val="heading 3"/>
    <w:basedOn w:val="Normal"/>
    <w:next w:val="Normal"/>
    <w:link w:val="Heading3Char"/>
    <w:qFormat/>
    <w:rsid w:val="00E23D3C"/>
    <w:pPr>
      <w:keepNext/>
      <w:widowControl w:val="0"/>
      <w:spacing w:after="0" w:line="240" w:lineRule="auto"/>
      <w:jc w:val="both"/>
      <w:outlineLvl w:val="2"/>
    </w:pPr>
    <w:rPr>
      <w:rFonts w:ascii="Arial" w:eastAsia="Times New Roman" w:hAnsi="Arial" w:cs="Arial"/>
      <w:b/>
      <w:color w:val="1F497D" w:themeColor="text2"/>
      <w:szCs w:val="24"/>
      <w:lang w:eastAsia="en-US"/>
      <w14:textFill>
        <w14:solidFill>
          <w14:schemeClr w14:val="tx2">
            <w14:lumMod w14:val="60000"/>
            <w14:lumOff w14:val="40000"/>
            <w14:lumMod w14:val="60000"/>
            <w14:lumOff w14:val="40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84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845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D12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7A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A65"/>
  </w:style>
  <w:style w:type="paragraph" w:styleId="Footer">
    <w:name w:val="footer"/>
    <w:basedOn w:val="Normal"/>
    <w:link w:val="FooterChar"/>
    <w:uiPriority w:val="99"/>
    <w:unhideWhenUsed/>
    <w:rsid w:val="00237A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65"/>
  </w:style>
  <w:style w:type="character" w:styleId="PlaceholderText">
    <w:name w:val="Placeholder Text"/>
    <w:basedOn w:val="DefaultParagraphFont"/>
    <w:uiPriority w:val="99"/>
    <w:semiHidden/>
    <w:rsid w:val="00237A65"/>
    <w:rPr>
      <w:color w:val="808080"/>
    </w:rPr>
  </w:style>
  <w:style w:type="paragraph" w:customStyle="1" w:styleId="POTemplateHeading1">
    <w:name w:val="PO Template Heading 1"/>
    <w:basedOn w:val="Normal"/>
    <w:link w:val="POTemplateHeading1Char"/>
    <w:qFormat/>
    <w:rsid w:val="00E31694"/>
    <w:pPr>
      <w:pBdr>
        <w:bottom w:val="single" w:sz="4" w:space="1" w:color="auto"/>
      </w:pBdr>
    </w:pPr>
    <w:rPr>
      <w:rFonts w:ascii="Verdana" w:hAnsi="Verdana" w:cs="Arial"/>
      <w:color w:val="C00000"/>
      <w:sz w:val="24"/>
      <w:szCs w:val="24"/>
      <w14:textFill>
        <w14:solidFill>
          <w14:srgbClr w14:val="C00000">
            <w14:lumMod w14:val="60000"/>
            <w14:lumOff w14:val="40000"/>
          </w14:srgbClr>
        </w14:solidFill>
      </w14:textFill>
    </w:rPr>
  </w:style>
  <w:style w:type="paragraph" w:customStyle="1" w:styleId="POCoverTable1">
    <w:name w:val="PO Cover Table 1"/>
    <w:basedOn w:val="Normal"/>
    <w:link w:val="POCoverTable1Char"/>
    <w:rsid w:val="00E31694"/>
    <w:pPr>
      <w:spacing w:before="120" w:after="120" w:line="240" w:lineRule="auto"/>
    </w:pPr>
    <w:rPr>
      <w:rFonts w:ascii="Verdana" w:eastAsia="Times New Roman" w:hAnsi="Verdana" w:cs="Arial"/>
      <w:b/>
      <w:lang w:val="en-GB" w:eastAsia="en-GB"/>
    </w:rPr>
  </w:style>
  <w:style w:type="character" w:customStyle="1" w:styleId="POTemplateHeading1Char">
    <w:name w:val="PO Template Heading 1 Char"/>
    <w:basedOn w:val="DefaultParagraphFont"/>
    <w:link w:val="POTemplateHeading1"/>
    <w:rsid w:val="00E31694"/>
    <w:rPr>
      <w:rFonts w:ascii="Verdana" w:hAnsi="Verdana" w:cs="Arial"/>
      <w:color w:val="C00000"/>
      <w:sz w:val="24"/>
      <w:szCs w:val="24"/>
    </w:rPr>
  </w:style>
  <w:style w:type="paragraph" w:customStyle="1" w:styleId="POTemplateHeading2">
    <w:name w:val="PO Template Heading 2"/>
    <w:basedOn w:val="POCoverTable1"/>
    <w:link w:val="POTemplateHeading2Char"/>
    <w:qFormat/>
    <w:rsid w:val="00E31694"/>
    <w:rPr>
      <w:noProof/>
      <w:color w:val="6F6F6F"/>
      <w14:textFill>
        <w14:solidFill>
          <w14:srgbClr w14:val="6F6F6F">
            <w14:lumMod w14:val="60000"/>
            <w14:lumOff w14:val="40000"/>
          </w14:srgbClr>
        </w14:solidFill>
      </w14:textFill>
    </w:rPr>
  </w:style>
  <w:style w:type="character" w:styleId="Hyperlink">
    <w:name w:val="Hyperlink"/>
    <w:basedOn w:val="DefaultParagraphFont"/>
    <w:uiPriority w:val="99"/>
    <w:unhideWhenUsed/>
    <w:rsid w:val="00AA223D"/>
    <w:rPr>
      <w:color w:val="0000FF" w:themeColor="hyperlink"/>
      <w:u w:val="single"/>
    </w:rPr>
  </w:style>
  <w:style w:type="character" w:customStyle="1" w:styleId="POCoverTable1Char">
    <w:name w:val="PO Cover Table 1 Char"/>
    <w:basedOn w:val="DefaultParagraphFont"/>
    <w:link w:val="POCoverTable1"/>
    <w:rsid w:val="00E31694"/>
    <w:rPr>
      <w:rFonts w:ascii="Verdana" w:eastAsia="Times New Roman" w:hAnsi="Verdana" w:cs="Arial"/>
      <w:b/>
      <w:szCs w:val="22"/>
      <w:lang w:val="en-GB" w:eastAsia="en-GB" w:bidi="ar-SA"/>
    </w:rPr>
  </w:style>
  <w:style w:type="character" w:customStyle="1" w:styleId="POTemplateHeading2Char">
    <w:name w:val="PO Template Heading 2 Char"/>
    <w:basedOn w:val="POCoverTable1Char"/>
    <w:link w:val="POTemplateHeading2"/>
    <w:rsid w:val="00E31694"/>
    <w:rPr>
      <w:rFonts w:ascii="Verdana" w:eastAsia="Times New Roman" w:hAnsi="Verdana" w:cs="Arial"/>
      <w:b/>
      <w:szCs w:val="22"/>
      <w:lang w:val="en-GB" w:eastAsia="en-GB" w:bidi="ar-SA"/>
    </w:rPr>
  </w:style>
  <w:style w:type="paragraph" w:customStyle="1" w:styleId="POCoverTable2">
    <w:name w:val="PO Cover Table 2"/>
    <w:basedOn w:val="Normal"/>
    <w:qFormat/>
    <w:rsid w:val="00AA223D"/>
    <w:pPr>
      <w:spacing w:after="0" w:line="240" w:lineRule="auto"/>
    </w:pPr>
    <w:rPr>
      <w:rFonts w:ascii="Verdana" w:eastAsia="Times New Roman" w:hAnsi="Verdana" w:cs="Arial"/>
      <w:b/>
      <w:sz w:val="20"/>
      <w:szCs w:val="20"/>
      <w:lang w:val="en-GB" w:eastAsia="en-GB"/>
    </w:rPr>
  </w:style>
  <w:style w:type="paragraph" w:customStyle="1" w:styleId="POCoverTable3">
    <w:name w:val="PO Cover Table 3"/>
    <w:basedOn w:val="Normal"/>
    <w:rsid w:val="00B90135"/>
    <w:pPr>
      <w:spacing w:before="60" w:after="60" w:line="240" w:lineRule="auto"/>
    </w:pPr>
    <w:rPr>
      <w:rFonts w:ascii="Verdana" w:eastAsia="Times New Roman" w:hAnsi="Verdana" w:cs="Arial"/>
      <w:lang w:val="en-GB" w:eastAsia="en-GB"/>
    </w:rPr>
  </w:style>
  <w:style w:type="paragraph" w:customStyle="1" w:styleId="POCover">
    <w:name w:val="PO Cover"/>
    <w:basedOn w:val="POCoverTable3"/>
    <w:rsid w:val="00B90135"/>
    <w:rPr>
      <w:sz w:val="20"/>
    </w:rPr>
  </w:style>
  <w:style w:type="paragraph" w:customStyle="1" w:styleId="POCoverHeading1">
    <w:name w:val="PO Cover Heading 1"/>
    <w:basedOn w:val="Heading1"/>
    <w:link w:val="POCoverHeading1Char"/>
    <w:rsid w:val="00503AE7"/>
    <w:pPr>
      <w:keepLines w:val="0"/>
      <w:pBdr>
        <w:bottom w:val="single" w:sz="4" w:space="1" w:color="auto"/>
      </w:pBdr>
      <w:spacing w:before="240" w:after="60" w:line="240" w:lineRule="auto"/>
    </w:pPr>
    <w:rPr>
      <w:rFonts w:ascii="Verdana" w:eastAsia="SimSun" w:hAnsi="Verdana" w:cs="Angsana New"/>
      <w:color w:val="000000"/>
      <w:kern w:val="32"/>
      <w:szCs w:val="32"/>
      <w:lang w:val="en-GB" w:eastAsia="en-GB"/>
      <w14:textFill>
        <w14:solidFill>
          <w14:srgbClr w14:val="000000">
            <w14:lumMod w14:val="60000"/>
            <w14:lumOff w14:val="4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qFormat/>
    <w:rsid w:val="0050738D"/>
    <w:pPr>
      <w:tabs>
        <w:tab w:val="right" w:leader="dot" w:pos="8931"/>
      </w:tabs>
      <w:spacing w:after="0" w:line="480" w:lineRule="auto"/>
    </w:pPr>
    <w:rPr>
      <w:rFonts w:ascii="Verdana" w:eastAsia="Times New Roman" w:hAnsi="Verdana" w:cs="Times New Roman"/>
      <w:noProof/>
      <w:szCs w:val="24"/>
      <w:lang w:val="en-GB" w:eastAsia="en-GB"/>
    </w:rPr>
  </w:style>
  <w:style w:type="paragraph" w:customStyle="1" w:styleId="POTemplateHeader1">
    <w:name w:val="PO Template Header 1"/>
    <w:basedOn w:val="POCoverHeading1"/>
    <w:link w:val="POTemplateHeader1Char"/>
    <w:qFormat/>
    <w:rsid w:val="00503AE7"/>
    <w:rPr>
      <w:b w:val="0"/>
      <w:bCs w:val="0"/>
      <w:color w:val="C00000"/>
      <w14:textFill>
        <w14:solidFill>
          <w14:srgbClr w14:val="C00000">
            <w14:lumMod w14:val="60000"/>
            <w14:lumOff w14:val="40000"/>
          </w14:srgbClr>
        </w14:solidFill>
      </w14:textFill>
    </w:rPr>
  </w:style>
  <w:style w:type="character" w:customStyle="1" w:styleId="POCoverHeading1Char">
    <w:name w:val="PO Cover Heading 1 Char"/>
    <w:basedOn w:val="Heading1Char"/>
    <w:link w:val="POCoverHeading1"/>
    <w:rsid w:val="00503AE7"/>
    <w:rPr>
      <w:rFonts w:ascii="Verdana" w:eastAsia="SimSun" w:hAnsi="Verdana" w:cs="Angsana New"/>
      <w:b/>
      <w:bCs/>
      <w:color w:val="365F91" w:themeColor="accent1" w:themeShade="BF"/>
      <w:kern w:val="32"/>
      <w:sz w:val="28"/>
      <w:szCs w:val="32"/>
      <w:lang w:val="en-GB" w:eastAsia="en-GB" w:bidi="ar-SA"/>
    </w:rPr>
  </w:style>
  <w:style w:type="character" w:customStyle="1" w:styleId="POTemplateHeader1Char">
    <w:name w:val="PO Template Header 1 Char"/>
    <w:basedOn w:val="POCoverHeading1Char"/>
    <w:link w:val="POTemplateHeader1"/>
    <w:rsid w:val="00503AE7"/>
    <w:rPr>
      <w:rFonts w:ascii="Verdana" w:eastAsia="SimSun" w:hAnsi="Verdana" w:cs="Angsana New"/>
      <w:b/>
      <w:bCs/>
      <w:color w:val="C00000"/>
      <w:kern w:val="32"/>
      <w:sz w:val="28"/>
      <w:szCs w:val="32"/>
      <w:lang w:val="en-GB" w:eastAsia="en-GB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503A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customStyle="1" w:styleId="POHeading1">
    <w:name w:val="PO Heading 1"/>
    <w:basedOn w:val="Normal"/>
    <w:next w:val="Normal"/>
    <w:qFormat/>
    <w:rsid w:val="001F6AE6"/>
    <w:pPr>
      <w:pBdr>
        <w:bottom w:val="single" w:sz="4" w:space="1" w:color="auto"/>
      </w:pBdr>
      <w:spacing w:before="120"/>
    </w:pPr>
    <w:rPr>
      <w:rFonts w:ascii="Calibri" w:hAnsi="Calibri"/>
      <w:b/>
      <w:caps/>
      <w:color w:val="auto"/>
    </w:rPr>
  </w:style>
  <w:style w:type="paragraph" w:customStyle="1" w:styleId="POHeading1No">
    <w:name w:val="PO Heading 1 (No.)"/>
    <w:basedOn w:val="ListParagraph"/>
    <w:next w:val="Normal"/>
    <w:qFormat/>
    <w:rsid w:val="001F6AE6"/>
    <w:pPr>
      <w:pBdr>
        <w:bottom w:val="single" w:sz="4" w:space="1" w:color="auto"/>
      </w:pBdr>
      <w:ind w:left="0"/>
      <w:contextualSpacing w:val="0"/>
    </w:pPr>
    <w:rPr>
      <w:rFonts w:ascii="Calibri" w:hAnsi="Calibri"/>
      <w:b/>
      <w:caps/>
      <w:color w:val="000000"/>
      <w14:textFill>
        <w14:solidFill>
          <w14:srgbClr w14:val="000000">
            <w14:lumMod w14:val="60000"/>
            <w14:lumOff w14:val="40000"/>
          </w14:srgbClr>
        </w14:solidFill>
      </w14:textFill>
    </w:rPr>
  </w:style>
  <w:style w:type="paragraph" w:customStyle="1" w:styleId="POHeading2">
    <w:name w:val="PO Heading 2"/>
    <w:basedOn w:val="Normal"/>
    <w:next w:val="Normal"/>
    <w:qFormat/>
    <w:rsid w:val="00457771"/>
    <w:rPr>
      <w:rFonts w:ascii="Verdana" w:hAnsi="Verdana"/>
      <w:b/>
      <w:bCs/>
      <w:color w:val="6F6F6F"/>
      <w14:textFill>
        <w14:solidFill>
          <w14:srgbClr w14:val="6F6F6F">
            <w14:lumMod w14:val="60000"/>
            <w14:lumOff w14:val="40000"/>
          </w14:srgbClr>
        </w14:solidFill>
      </w14:textFill>
    </w:rPr>
  </w:style>
  <w:style w:type="paragraph" w:customStyle="1" w:styleId="POHeading2No">
    <w:name w:val="PO Heading 2 (No.)"/>
    <w:basedOn w:val="ListParagraph"/>
    <w:next w:val="Normal"/>
    <w:qFormat/>
    <w:rsid w:val="00570262"/>
    <w:pPr>
      <w:numPr>
        <w:ilvl w:val="1"/>
        <w:numId w:val="12"/>
      </w:numPr>
      <w:contextualSpacing w:val="0"/>
    </w:pPr>
    <w:rPr>
      <w:rFonts w:ascii="Verdana" w:hAnsi="Verdana"/>
      <w:b/>
      <w:bCs/>
      <w:color w:val="6F6F6F"/>
      <w14:textFill>
        <w14:solidFill>
          <w14:srgbClr w14:val="6F6F6F">
            <w14:lumMod w14:val="60000"/>
            <w14:lumOff w14:val="40000"/>
          </w14:srgbClr>
        </w14:solidFill>
      </w14:textFill>
    </w:rPr>
  </w:style>
  <w:style w:type="paragraph" w:customStyle="1" w:styleId="POHeading3">
    <w:name w:val="PO Heading 3"/>
    <w:basedOn w:val="Normal"/>
    <w:next w:val="Normal"/>
    <w:qFormat/>
    <w:rsid w:val="00457771"/>
    <w:rPr>
      <w:b/>
      <w:bCs/>
      <w:sz w:val="24"/>
      <w:szCs w:val="24"/>
    </w:rPr>
  </w:style>
  <w:style w:type="paragraph" w:customStyle="1" w:styleId="TableText">
    <w:name w:val="Table Text"/>
    <w:basedOn w:val="Normal"/>
    <w:qFormat/>
    <w:rsid w:val="00457771"/>
    <w:pPr>
      <w:spacing w:before="60" w:after="60"/>
    </w:pPr>
    <w:rPr>
      <w:sz w:val="21"/>
      <w:szCs w:val="21"/>
    </w:rPr>
  </w:style>
  <w:style w:type="paragraph" w:customStyle="1" w:styleId="TableHeader1">
    <w:name w:val="Table Header 1"/>
    <w:basedOn w:val="Normal"/>
    <w:qFormat/>
    <w:rsid w:val="00457771"/>
    <w:pPr>
      <w:shd w:val="clear" w:color="auto" w:fill="D9D9D9"/>
      <w:spacing w:before="60" w:after="60"/>
    </w:pPr>
    <w:rPr>
      <w:rFonts w:ascii="Verdana" w:hAnsi="Verdana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6ABE"/>
    <w:pPr>
      <w:outlineLvl w:val="9"/>
    </w:pPr>
    <w:rPr>
      <w:szCs w:val="28"/>
      <w:lang w:val="en-US" w:eastAsia="en-US"/>
    </w:rPr>
  </w:style>
  <w:style w:type="table" w:styleId="TableGrid">
    <w:name w:val="Table Grid"/>
    <w:basedOn w:val="TableNormal"/>
    <w:uiPriority w:val="59"/>
    <w:rsid w:val="005D7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C4C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4C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4C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4C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4CDB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23D3C"/>
    <w:rPr>
      <w:rFonts w:ascii="Arial" w:eastAsia="Times New Roman" w:hAnsi="Arial" w:cs="Arial"/>
      <w:b/>
      <w:color w:val="548DD4" w:themeColor="text2" w:themeTint="99"/>
      <w:szCs w:val="24"/>
      <w:lang w:eastAsia="en-US"/>
    </w:rPr>
  </w:style>
  <w:style w:type="paragraph" w:styleId="NoSpacing">
    <w:name w:val="No Spacing"/>
    <w:link w:val="NoSpacingChar"/>
    <w:uiPriority w:val="1"/>
    <w:qFormat/>
    <w:rsid w:val="00080278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80278"/>
    <w:rPr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dimodelo.visualstudio.com/Money3/_backlogs/TaskBoard/?_a=requirements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VCOffice\Chief%20Operating%20Officer\Service%20Delivery\Websites\Project%20Management\Project%20Management\2%20Governance%20and%20Planning\New%20folder\Project%20PlanTemplate%20and%20Guide%202013110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1B2E7B27D1048E486AE3E72EA993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CA936-10B1-4858-B184-C5345346FBA3}"/>
      </w:docPartPr>
      <w:docPartBody>
        <w:p w:rsidR="00C63851" w:rsidRDefault="0041229B" w:rsidP="0041229B">
          <w:pPr>
            <w:pStyle w:val="B1B2E7B27D1048E486AE3E72EA9933A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F68865F7F37F4AB1BBDF6CA844996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ADC7D-1CF0-4915-B81D-4E098C16D958}"/>
      </w:docPartPr>
      <w:docPartBody>
        <w:p w:rsidR="00C63851" w:rsidRDefault="0041229B" w:rsidP="0041229B">
          <w:pPr>
            <w:pStyle w:val="F68865F7F37F4AB1BBDF6CA84499699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CE37A214B436427FA05F43F16234B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60EF5-8960-47D5-AD3F-3742BF9130C0}"/>
      </w:docPartPr>
      <w:docPartBody>
        <w:p w:rsidR="00C63851" w:rsidRDefault="0041229B" w:rsidP="0041229B">
          <w:pPr>
            <w:pStyle w:val="CE37A214B436427FA05F43F16234BB22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0F335F7C71B14CD7B4AFF21B7F7B7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6BE6C-A268-45BF-AC5A-0FCB4EB9EC6B}"/>
      </w:docPartPr>
      <w:docPartBody>
        <w:p w:rsidR="00C63851" w:rsidRDefault="0041229B" w:rsidP="0041229B">
          <w:pPr>
            <w:pStyle w:val="0F335F7C71B14CD7B4AFF21B7F7B7D38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Leelawadee UI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29B"/>
    <w:rsid w:val="001F1D59"/>
    <w:rsid w:val="0041229B"/>
    <w:rsid w:val="00B82587"/>
    <w:rsid w:val="00C6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735C0944214319B50785F20DDB4397">
    <w:name w:val="A1735C0944214319B50785F20DDB4397"/>
    <w:rsid w:val="0041229B"/>
  </w:style>
  <w:style w:type="paragraph" w:customStyle="1" w:styleId="B1B2E7B27D1048E486AE3E72EA9933A2">
    <w:name w:val="B1B2E7B27D1048E486AE3E72EA9933A2"/>
    <w:rsid w:val="0041229B"/>
  </w:style>
  <w:style w:type="paragraph" w:customStyle="1" w:styleId="F68865F7F37F4AB1BBDF6CA844996993">
    <w:name w:val="F68865F7F37F4AB1BBDF6CA844996993"/>
    <w:rsid w:val="0041229B"/>
  </w:style>
  <w:style w:type="paragraph" w:customStyle="1" w:styleId="CE37A214B436427FA05F43F16234BB22">
    <w:name w:val="CE37A214B436427FA05F43F16234BB22"/>
    <w:rsid w:val="0041229B"/>
  </w:style>
  <w:style w:type="paragraph" w:customStyle="1" w:styleId="0F335F7C71B14CD7B4AFF21B7F7B7D38">
    <w:name w:val="0F335F7C71B14CD7B4AFF21B7F7B7D38"/>
    <w:rsid w:val="0041229B"/>
  </w:style>
  <w:style w:type="paragraph" w:customStyle="1" w:styleId="63F7A2C0F8754680ADAED2ABA0299D49">
    <w:name w:val="63F7A2C0F8754680ADAED2ABA0299D49"/>
    <w:rsid w:val="004122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2017-07-27T00:00:00</PublishDate>
  <Abstract>001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2210DF-77E6-4728-BE78-5847767DC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PlanTemplate and Guide 20131105</Template>
  <TotalTime>43</TotalTime>
  <Pages>6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Money3 Data Warehouse Project </vt:lpstr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Money3 Data Warehouse Project </dc:title>
  <dc:subject>Management Plan Version 2.0</dc:subject>
  <dc:creator>Emma Wang</dc:creator>
  <cp:lastModifiedBy>Emma Wang</cp:lastModifiedBy>
  <cp:revision>6</cp:revision>
  <cp:lastPrinted>2013-10-28T01:07:00Z</cp:lastPrinted>
  <dcterms:created xsi:type="dcterms:W3CDTF">2017-07-26T23:03:00Z</dcterms:created>
  <dcterms:modified xsi:type="dcterms:W3CDTF">2017-07-26T23:45:00Z</dcterms:modified>
  <cp:category>[ID]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